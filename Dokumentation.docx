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8"/>
          <w:lang w:eastAsia="en-US"/>
        </w:rPr>
        <w:id w:val="885440798"/>
        <w:docPartObj>
          <w:docPartGallery w:val="Cover Pages"/>
          <w:docPartUnique/>
        </w:docPartObj>
      </w:sdtPr>
      <w:sdtContent>
        <w:p w14:paraId="3F74213C" w14:textId="4581DFBF" w:rsidR="00561146" w:rsidRDefault="00561146" w:rsidP="00561146">
          <w:pPr>
            <w:pStyle w:val="KeinLeerraum"/>
            <w:spacing w:after="240"/>
            <w:rPr>
              <w:rFonts w:ascii="Times New Roman" w:hAnsi="Times New Roman"/>
              <w:b/>
              <w:sz w:val="24"/>
              <w:szCs w:val="24"/>
            </w:rPr>
          </w:pPr>
          <w:r>
            <w:rPr>
              <w:noProof/>
            </w:rPr>
            <w:drawing>
              <wp:anchor distT="0" distB="0" distL="0" distR="0" simplePos="0" relativeHeight="251648000" behindDoc="1" locked="0" layoutInCell="0" allowOverlap="1" wp14:anchorId="3A274136" wp14:editId="1556FF03">
                <wp:simplePos x="0" y="0"/>
                <wp:positionH relativeFrom="column">
                  <wp:posOffset>-43180</wp:posOffset>
                </wp:positionH>
                <wp:positionV relativeFrom="paragraph">
                  <wp:posOffset>12700</wp:posOffset>
                </wp:positionV>
                <wp:extent cx="1263650" cy="1162050"/>
                <wp:effectExtent l="0" t="0" r="0" b="0"/>
                <wp:wrapNone/>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650" cy="1162050"/>
                        </a:xfrm>
                        <a:prstGeom prst="rect">
                          <a:avLst/>
                        </a:prstGeom>
                        <a:noFill/>
                      </pic:spPr>
                    </pic:pic>
                  </a:graphicData>
                </a:graphic>
                <wp14:sizeRelH relativeFrom="page">
                  <wp14:pctWidth>0</wp14:pctWidth>
                </wp14:sizeRelH>
                <wp14:sizeRelV relativeFrom="page">
                  <wp14:pctHeight>0</wp14:pctHeight>
                </wp14:sizeRelV>
              </wp:anchor>
            </w:drawing>
          </w:r>
        </w:p>
        <w:p w14:paraId="6FD2EBE1" w14:textId="77777777" w:rsidR="00561146" w:rsidRDefault="00561146" w:rsidP="00561146">
          <w:pPr>
            <w:spacing w:line="240" w:lineRule="auto"/>
            <w:rPr>
              <w:rFonts w:ascii="Times New Roman" w:hAnsi="Times New Roman"/>
              <w:b/>
              <w:sz w:val="24"/>
              <w:szCs w:val="24"/>
            </w:rPr>
          </w:pPr>
        </w:p>
        <w:p w14:paraId="4067B029" w14:textId="77777777" w:rsidR="00561146" w:rsidRDefault="00561146" w:rsidP="00561146">
          <w:pPr>
            <w:spacing w:line="240" w:lineRule="auto"/>
            <w:rPr>
              <w:rFonts w:ascii="Times New Roman" w:hAnsi="Times New Roman"/>
              <w:b/>
              <w:sz w:val="24"/>
              <w:szCs w:val="24"/>
            </w:rPr>
          </w:pPr>
        </w:p>
        <w:p w14:paraId="3289838C" w14:textId="77777777" w:rsidR="00561146" w:rsidRDefault="00561146" w:rsidP="00561146">
          <w:pPr>
            <w:spacing w:line="240" w:lineRule="auto"/>
            <w:rPr>
              <w:rFonts w:ascii="Times New Roman" w:hAnsi="Times New Roman"/>
              <w:b/>
              <w:sz w:val="24"/>
              <w:szCs w:val="24"/>
            </w:rPr>
          </w:pPr>
        </w:p>
        <w:p w14:paraId="652BD4A2" w14:textId="3105BF53" w:rsidR="00561146" w:rsidRDefault="00561146" w:rsidP="00561146">
          <w:pPr>
            <w:spacing w:line="240" w:lineRule="auto"/>
            <w:rPr>
              <w:rFonts w:ascii="Times New Roman" w:hAnsi="Times New Roman"/>
              <w:b/>
              <w:sz w:val="24"/>
              <w:szCs w:val="24"/>
            </w:rPr>
          </w:pPr>
          <w:r>
            <w:rPr>
              <w:rFonts w:ascii="Times New Roman" w:hAnsi="Times New Roman"/>
              <w:b/>
              <w:sz w:val="24"/>
              <w:szCs w:val="24"/>
            </w:rPr>
            <w:t>Hochschule der Medien</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D31EEE">
            <w:rPr>
              <w:rFonts w:ascii="Times New Roman" w:hAnsi="Times New Roman"/>
              <w:b/>
              <w:sz w:val="24"/>
              <w:szCs w:val="24"/>
            </w:rPr>
            <w:t>Wintersemester</w:t>
          </w:r>
          <w:r>
            <w:rPr>
              <w:rFonts w:ascii="Times New Roman" w:hAnsi="Times New Roman"/>
              <w:b/>
              <w:sz w:val="24"/>
              <w:szCs w:val="24"/>
            </w:rPr>
            <w:t xml:space="preserve"> 202</w:t>
          </w:r>
          <w:r w:rsidR="00D31EEE">
            <w:rPr>
              <w:rFonts w:ascii="Times New Roman" w:hAnsi="Times New Roman"/>
              <w:b/>
              <w:sz w:val="24"/>
              <w:szCs w:val="24"/>
            </w:rPr>
            <w:t>2/2023</w:t>
          </w:r>
        </w:p>
        <w:p w14:paraId="5D8942E3" w14:textId="77777777" w:rsidR="00561146" w:rsidRDefault="00561146" w:rsidP="00561146">
          <w:pPr>
            <w:spacing w:line="240" w:lineRule="auto"/>
            <w:rPr>
              <w:rFonts w:ascii="Times New Roman" w:hAnsi="Times New Roman"/>
              <w:b/>
              <w:sz w:val="24"/>
              <w:szCs w:val="24"/>
            </w:rPr>
          </w:pPr>
          <w:r>
            <w:rPr>
              <w:rFonts w:ascii="Times New Roman" w:hAnsi="Times New Roman"/>
              <w:b/>
              <w:sz w:val="24"/>
              <w:szCs w:val="24"/>
            </w:rPr>
            <w:t>Nobelstraße 10</w:t>
          </w:r>
        </w:p>
        <w:p w14:paraId="75D7D7DA" w14:textId="77777777" w:rsidR="00561146" w:rsidRDefault="00561146" w:rsidP="00561146">
          <w:pPr>
            <w:spacing w:line="240" w:lineRule="auto"/>
            <w:rPr>
              <w:rFonts w:ascii="Times New Roman" w:hAnsi="Times New Roman"/>
              <w:b/>
              <w:sz w:val="24"/>
              <w:szCs w:val="24"/>
            </w:rPr>
          </w:pPr>
          <w:r>
            <w:rPr>
              <w:rFonts w:ascii="Times New Roman" w:hAnsi="Times New Roman"/>
              <w:b/>
              <w:sz w:val="24"/>
              <w:szCs w:val="24"/>
            </w:rPr>
            <w:t>70569 Stuttgart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7480BAC8" w14:textId="77777777" w:rsidR="00561146" w:rsidRDefault="00561146" w:rsidP="00561146">
          <w:pPr>
            <w:spacing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098A7CC7" w14:textId="77777777" w:rsidR="00561146" w:rsidRDefault="00561146" w:rsidP="00561146">
          <w:pPr>
            <w:spacing w:line="240" w:lineRule="auto"/>
            <w:rPr>
              <w:rFonts w:ascii="Times New Roman" w:hAnsi="Times New Roman"/>
              <w:b/>
              <w:sz w:val="24"/>
              <w:szCs w:val="24"/>
            </w:rPr>
          </w:pPr>
        </w:p>
        <w:p w14:paraId="20E183FC" w14:textId="77777777" w:rsidR="00561146" w:rsidRDefault="00561146" w:rsidP="00561146">
          <w:pPr>
            <w:spacing w:line="240" w:lineRule="auto"/>
            <w:jc w:val="center"/>
            <w:rPr>
              <w:rFonts w:cs="Arial"/>
              <w:b/>
              <w:sz w:val="52"/>
              <w:szCs w:val="52"/>
            </w:rPr>
          </w:pPr>
          <w:r>
            <w:rPr>
              <w:rFonts w:cs="Arial"/>
              <w:b/>
              <w:sz w:val="52"/>
              <w:szCs w:val="52"/>
            </w:rPr>
            <w:t>Dokumentation</w:t>
          </w:r>
        </w:p>
        <w:p w14:paraId="06911C0A" w14:textId="62ACC23C" w:rsidR="00561146" w:rsidRDefault="00D31EEE" w:rsidP="00561146">
          <w:pPr>
            <w:spacing w:line="240" w:lineRule="auto"/>
            <w:jc w:val="center"/>
            <w:rPr>
              <w:rFonts w:cs="Arial"/>
              <w:b/>
              <w:sz w:val="52"/>
              <w:szCs w:val="52"/>
            </w:rPr>
          </w:pPr>
          <w:proofErr w:type="spellStart"/>
          <w:r>
            <w:rPr>
              <w:rFonts w:cs="Arial"/>
              <w:b/>
              <w:sz w:val="52"/>
              <w:szCs w:val="52"/>
            </w:rPr>
            <w:t>OpenBarber</w:t>
          </w:r>
          <w:proofErr w:type="spellEnd"/>
        </w:p>
        <w:p w14:paraId="07ED55AC" w14:textId="77777777" w:rsidR="00561146" w:rsidRDefault="00561146" w:rsidP="00561146">
          <w:pPr>
            <w:spacing w:line="240" w:lineRule="auto"/>
            <w:rPr>
              <w:rFonts w:ascii="Times New Roman" w:hAnsi="Times New Roman"/>
              <w:sz w:val="24"/>
              <w:szCs w:val="24"/>
            </w:rPr>
          </w:pPr>
        </w:p>
        <w:p w14:paraId="36FC5724" w14:textId="77777777" w:rsidR="00561146" w:rsidRDefault="00561146" w:rsidP="00561146">
          <w:pPr>
            <w:spacing w:line="240" w:lineRule="auto"/>
            <w:rPr>
              <w:rFonts w:ascii="Times New Roman" w:hAnsi="Times New Roman"/>
              <w:sz w:val="24"/>
              <w:szCs w:val="24"/>
            </w:rPr>
          </w:pPr>
        </w:p>
        <w:p w14:paraId="04A27D9A" w14:textId="77777777" w:rsidR="00561146" w:rsidRDefault="00561146" w:rsidP="00561146">
          <w:pPr>
            <w:spacing w:line="240" w:lineRule="auto"/>
            <w:rPr>
              <w:rFonts w:ascii="Times New Roman" w:hAnsi="Times New Roman"/>
              <w:sz w:val="24"/>
              <w:szCs w:val="24"/>
            </w:rPr>
          </w:pPr>
          <w:r>
            <w:rPr>
              <w:rFonts w:ascii="Times New Roman" w:hAnsi="Times New Roman"/>
              <w:sz w:val="24"/>
              <w:szCs w:val="24"/>
            </w:rPr>
            <w:t xml:space="preserve">Betreuer: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Prof. Walter Kriha</w:t>
          </w:r>
        </w:p>
        <w:p w14:paraId="24A8A3B8" w14:textId="4FB35CB4" w:rsidR="00561146" w:rsidRDefault="00561146" w:rsidP="00561146">
          <w:pPr>
            <w:spacing w:line="240" w:lineRule="auto"/>
            <w:rPr>
              <w:rFonts w:ascii="Times New Roman" w:hAnsi="Times New Roman"/>
              <w:sz w:val="24"/>
              <w:szCs w:val="24"/>
            </w:rPr>
          </w:pPr>
        </w:p>
        <w:p w14:paraId="2EF8575C" w14:textId="77777777" w:rsidR="00DA5C9B" w:rsidRDefault="00DA5C9B" w:rsidP="00561146">
          <w:pPr>
            <w:spacing w:line="240" w:lineRule="auto"/>
            <w:rPr>
              <w:rFonts w:ascii="Times New Roman" w:hAnsi="Times New Roman"/>
              <w:sz w:val="24"/>
              <w:szCs w:val="24"/>
            </w:rPr>
          </w:pPr>
        </w:p>
        <w:p w14:paraId="749D7E84" w14:textId="1CA57F8F" w:rsidR="00561146" w:rsidRDefault="00561146" w:rsidP="00561146">
          <w:pPr>
            <w:spacing w:line="240" w:lineRule="auto"/>
            <w:rPr>
              <w:rFonts w:ascii="Times New Roman" w:hAnsi="Times New Roman"/>
              <w:sz w:val="24"/>
              <w:szCs w:val="24"/>
            </w:rPr>
          </w:pPr>
          <w:r>
            <w:rPr>
              <w:rFonts w:ascii="Times New Roman" w:hAnsi="Times New Roman"/>
              <w:sz w:val="24"/>
              <w:szCs w:val="24"/>
            </w:rPr>
            <w:t xml:space="preserve">Gruppe: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Vu, Son Hai</w:t>
          </w:r>
          <w:r w:rsidR="004D3A90">
            <w:rPr>
              <w:rFonts w:ascii="Times New Roman" w:hAnsi="Times New Roman"/>
              <w:sz w:val="24"/>
              <w:szCs w:val="24"/>
            </w:rPr>
            <w:t xml:space="preserve"> (sv048)</w:t>
          </w:r>
        </w:p>
        <w:p w14:paraId="590B8264" w14:textId="31C00F53" w:rsidR="00561146" w:rsidRDefault="00561146" w:rsidP="00561146">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sidR="00D31EEE">
            <w:rPr>
              <w:rFonts w:ascii="Times New Roman" w:hAnsi="Times New Roman"/>
              <w:sz w:val="24"/>
              <w:szCs w:val="24"/>
            </w:rPr>
            <w:t>Redinger</w:t>
          </w:r>
          <w:proofErr w:type="spellEnd"/>
          <w:r w:rsidR="00D31EEE">
            <w:rPr>
              <w:rFonts w:ascii="Times New Roman" w:hAnsi="Times New Roman"/>
              <w:sz w:val="24"/>
              <w:szCs w:val="24"/>
            </w:rPr>
            <w:t>, David (dr080)</w:t>
          </w:r>
        </w:p>
        <w:p w14:paraId="29961AA9" w14:textId="4E520005" w:rsidR="00561146" w:rsidRDefault="00D31EEE" w:rsidP="00561146">
          <w:pPr>
            <w:spacing w:line="240" w:lineRule="auto"/>
            <w:ind w:left="2124" w:firstLine="708"/>
            <w:rPr>
              <w:rFonts w:ascii="Times New Roman" w:hAnsi="Times New Roman"/>
              <w:sz w:val="24"/>
              <w:szCs w:val="24"/>
            </w:rPr>
          </w:pPr>
          <w:r>
            <w:rPr>
              <w:rFonts w:ascii="Times New Roman" w:hAnsi="Times New Roman"/>
              <w:sz w:val="24"/>
              <w:szCs w:val="24"/>
            </w:rPr>
            <w:t>Seitz, Dominik (ds189)</w:t>
          </w:r>
        </w:p>
        <w:p w14:paraId="7E89812F" w14:textId="446F5E4A" w:rsidR="00561146" w:rsidRPr="00D31EEE" w:rsidRDefault="00561146" w:rsidP="00561146">
          <w:pPr>
            <w:spacing w:line="240" w:lineRule="auto"/>
            <w:rPr>
              <w:rFonts w:ascii="Times New Roman" w:hAnsi="Times New Roman"/>
              <w:sz w:val="24"/>
              <w:szCs w:val="24"/>
              <w:lang w:val="en-US"/>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sidR="00D31EEE" w:rsidRPr="00D31EEE">
            <w:rPr>
              <w:rFonts w:ascii="Times New Roman" w:hAnsi="Times New Roman"/>
              <w:sz w:val="24"/>
              <w:szCs w:val="24"/>
              <w:lang w:val="en-US"/>
            </w:rPr>
            <w:t>Flocken</w:t>
          </w:r>
          <w:proofErr w:type="spellEnd"/>
          <w:r w:rsidR="00D31EEE" w:rsidRPr="00D31EEE">
            <w:rPr>
              <w:rFonts w:ascii="Times New Roman" w:hAnsi="Times New Roman"/>
              <w:sz w:val="24"/>
              <w:szCs w:val="24"/>
              <w:lang w:val="en-US"/>
            </w:rPr>
            <w:t>, Tom (tf054)</w:t>
          </w:r>
        </w:p>
        <w:p w14:paraId="7C2DE653" w14:textId="208886CB" w:rsidR="00561146" w:rsidRPr="00D31EEE" w:rsidRDefault="00561146" w:rsidP="00561146">
          <w:pPr>
            <w:spacing w:line="240" w:lineRule="auto"/>
            <w:rPr>
              <w:rFonts w:ascii="Times New Roman" w:hAnsi="Times New Roman"/>
              <w:sz w:val="24"/>
              <w:szCs w:val="24"/>
              <w:lang w:val="en-US"/>
            </w:rPr>
          </w:pPr>
          <w:r w:rsidRPr="00D31EEE">
            <w:rPr>
              <w:rFonts w:ascii="Times New Roman" w:hAnsi="Times New Roman"/>
              <w:sz w:val="24"/>
              <w:szCs w:val="24"/>
              <w:lang w:val="en-US"/>
            </w:rPr>
            <w:tab/>
          </w:r>
          <w:r w:rsidRPr="00D31EEE">
            <w:rPr>
              <w:rFonts w:ascii="Times New Roman" w:hAnsi="Times New Roman"/>
              <w:sz w:val="24"/>
              <w:szCs w:val="24"/>
              <w:lang w:val="en-US"/>
            </w:rPr>
            <w:tab/>
          </w:r>
          <w:r w:rsidRPr="00D31EEE">
            <w:rPr>
              <w:rFonts w:ascii="Times New Roman" w:hAnsi="Times New Roman"/>
              <w:sz w:val="24"/>
              <w:szCs w:val="24"/>
              <w:lang w:val="en-US"/>
            </w:rPr>
            <w:tab/>
          </w:r>
          <w:r w:rsidRPr="00D31EEE">
            <w:rPr>
              <w:rFonts w:ascii="Times New Roman" w:hAnsi="Times New Roman"/>
              <w:sz w:val="24"/>
              <w:szCs w:val="24"/>
              <w:lang w:val="en-US"/>
            </w:rPr>
            <w:tab/>
          </w:r>
          <w:r w:rsidR="00D31EEE" w:rsidRPr="00D31EEE">
            <w:rPr>
              <w:rFonts w:ascii="Times New Roman" w:hAnsi="Times New Roman"/>
              <w:sz w:val="24"/>
              <w:szCs w:val="24"/>
              <w:lang w:val="en-US"/>
            </w:rPr>
            <w:t>Vidovic, K</w:t>
          </w:r>
          <w:r w:rsidR="00D31EEE">
            <w:rPr>
              <w:rFonts w:ascii="Times New Roman" w:hAnsi="Times New Roman"/>
              <w:sz w:val="24"/>
              <w:szCs w:val="24"/>
              <w:lang w:val="en-US"/>
            </w:rPr>
            <w:t>ristian (kv021)</w:t>
          </w:r>
        </w:p>
        <w:p w14:paraId="07EA00E8" w14:textId="77777777" w:rsidR="00561146" w:rsidRPr="00D31EEE" w:rsidRDefault="00561146" w:rsidP="00561146">
          <w:pPr>
            <w:spacing w:line="240" w:lineRule="auto"/>
            <w:rPr>
              <w:rFonts w:ascii="Times New Roman" w:hAnsi="Times New Roman"/>
              <w:sz w:val="24"/>
              <w:szCs w:val="24"/>
              <w:lang w:val="en-US"/>
            </w:rPr>
          </w:pPr>
        </w:p>
        <w:p w14:paraId="7F986179" w14:textId="30A7D7B7" w:rsidR="00561146" w:rsidRPr="00404B5A" w:rsidRDefault="00561146" w:rsidP="00561146">
          <w:pPr>
            <w:spacing w:line="240" w:lineRule="auto"/>
            <w:rPr>
              <w:rFonts w:ascii="Times New Roman" w:hAnsi="Times New Roman"/>
              <w:sz w:val="24"/>
              <w:szCs w:val="24"/>
              <w:lang w:val="en-US"/>
            </w:rPr>
          </w:pPr>
        </w:p>
        <w:p w14:paraId="320B5A47" w14:textId="7893249D" w:rsidR="00D31EEE" w:rsidRPr="00404B5A" w:rsidRDefault="00D31EEE" w:rsidP="00561146">
          <w:pPr>
            <w:spacing w:line="240" w:lineRule="auto"/>
            <w:rPr>
              <w:rFonts w:ascii="Times New Roman" w:hAnsi="Times New Roman"/>
              <w:sz w:val="24"/>
              <w:szCs w:val="24"/>
              <w:lang w:val="en-US"/>
            </w:rPr>
          </w:pPr>
        </w:p>
        <w:p w14:paraId="3FF09E89" w14:textId="77777777" w:rsidR="00D31EEE" w:rsidRPr="00404B5A" w:rsidRDefault="00D31EEE" w:rsidP="00561146">
          <w:pPr>
            <w:spacing w:line="240" w:lineRule="auto"/>
            <w:rPr>
              <w:rFonts w:ascii="Times New Roman" w:hAnsi="Times New Roman"/>
              <w:sz w:val="24"/>
              <w:szCs w:val="24"/>
              <w:lang w:val="en-US"/>
            </w:rPr>
          </w:pPr>
        </w:p>
        <w:p w14:paraId="13E05C2A" w14:textId="6AC82D00" w:rsidR="00561146" w:rsidRDefault="00561146" w:rsidP="00561146">
          <w:pPr>
            <w:tabs>
              <w:tab w:val="left" w:pos="2670"/>
            </w:tabs>
            <w:spacing w:line="240" w:lineRule="auto"/>
            <w:rPr>
              <w:rFonts w:asciiTheme="majorHAnsi" w:eastAsiaTheme="majorEastAsia" w:hAnsiTheme="majorHAnsi" w:cstheme="majorBidi"/>
              <w:b/>
              <w:bCs/>
              <w:color w:val="365F91" w:themeColor="accent1" w:themeShade="BF"/>
              <w:sz w:val="28"/>
              <w:szCs w:val="28"/>
              <w:lang w:eastAsia="de-DE"/>
            </w:rPr>
          </w:pPr>
          <w:r>
            <w:rPr>
              <w:noProof/>
            </w:rPr>
            <mc:AlternateContent>
              <mc:Choice Requires="wps">
                <w:drawing>
                  <wp:anchor distT="4445" distB="4445" distL="4445" distR="4445" simplePos="0" relativeHeight="251649024" behindDoc="0" locked="0" layoutInCell="0" allowOverlap="1" wp14:anchorId="0EFD9175" wp14:editId="58FC5B5C">
                    <wp:simplePos x="0" y="0"/>
                    <wp:positionH relativeFrom="column">
                      <wp:posOffset>1650365</wp:posOffset>
                    </wp:positionH>
                    <wp:positionV relativeFrom="paragraph">
                      <wp:posOffset>287655</wp:posOffset>
                    </wp:positionV>
                    <wp:extent cx="3897630" cy="1270"/>
                    <wp:effectExtent l="0" t="0" r="26670" b="36830"/>
                    <wp:wrapNone/>
                    <wp:docPr id="33" name="Freihandform: Form 33"/>
                    <wp:cNvGraphicFramePr/>
                    <a:graphic xmlns:a="http://schemas.openxmlformats.org/drawingml/2006/main">
                      <a:graphicData uri="http://schemas.microsoft.com/office/word/2010/wordprocessingShape">
                        <wps:wsp>
                          <wps:cNvSpPr/>
                          <wps:spPr>
                            <a:xfrm>
                              <a:off x="0" y="0"/>
                              <a:ext cx="3897630" cy="1270"/>
                            </a:xfrm>
                            <a:custGeom>
                              <a:avLst/>
                              <a:gdLst/>
                              <a:ahLst/>
                              <a:cxnLst/>
                              <a:rect l="l" t="t" r="r" b="b"/>
                              <a:pathLst>
                                <a:path w="21600" h="21600">
                                  <a:moveTo>
                                    <a:pt x="0" y="0"/>
                                  </a:moveTo>
                                  <a:lnTo>
                                    <a:pt x="21600" y="21600"/>
                                  </a:lnTo>
                                </a:path>
                              </a:pathLst>
                            </a:custGeom>
                            <a:noFill/>
                            <a:ln w="9525">
                              <a:solidFill>
                                <a:srgbClr val="000000"/>
                              </a:solidFill>
                              <a:round/>
                            </a:ln>
                          </wps:spPr>
                          <wps:style>
                            <a:lnRef idx="0">
                              <a:scrgbClr r="0" g="0" b="0"/>
                            </a:lnRef>
                            <a:fillRef idx="0">
                              <a:scrgbClr r="0" g="0" b="0"/>
                            </a:fillRef>
                            <a:effectRef idx="0">
                              <a:scrgbClr r="0" g="0" b="0"/>
                            </a:effectRef>
                            <a:fontRef idx="minor"/>
                          </wps:style>
                          <wps:bodyPr vertOverflow="clip" horzOverflow="clip"/>
                        </wps:wsp>
                      </a:graphicData>
                    </a:graphic>
                    <wp14:sizeRelH relativeFrom="page">
                      <wp14:pctWidth>0</wp14:pctWidth>
                    </wp14:sizeRelH>
                    <wp14:sizeRelV relativeFrom="page">
                      <wp14:pctHeight>0</wp14:pctHeight>
                    </wp14:sizeRelV>
                  </wp:anchor>
                </w:drawing>
              </mc:Choice>
              <mc:Fallback>
                <w:pict>
                  <v:shape w14:anchorId="47A90A22" id="Freihandform: Form 33" o:spid="_x0000_s1026" style="position:absolute;margin-left:129.95pt;margin-top:22.65pt;width:306.9pt;height:.1pt;z-index:251658240;visibility:visible;mso-wrap-style:square;mso-width-percent:0;mso-height-percent:0;mso-wrap-distance-left:.35pt;mso-wrap-distance-top:.35pt;mso-wrap-distance-right:.35pt;mso-wrap-distance-bottom:.35pt;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" o:allowincell="f" path="m,l21600,21600e" filled="f">
                    <v:path arrowok="t"/>
                  </v:shape>
                </w:pict>
              </mc:Fallback>
            </mc:AlternateContent>
          </w:r>
          <w:r>
            <w:rPr>
              <w:rFonts w:ascii="Times New Roman" w:hAnsi="Times New Roman"/>
              <w:sz w:val="24"/>
              <w:szCs w:val="24"/>
            </w:rPr>
            <w:t>Abgabeort und –</w:t>
          </w:r>
          <w:proofErr w:type="spellStart"/>
          <w:r>
            <w:rPr>
              <w:rFonts w:ascii="Times New Roman" w:hAnsi="Times New Roman"/>
              <w:sz w:val="24"/>
              <w:szCs w:val="24"/>
            </w:rPr>
            <w:t>datum</w:t>
          </w:r>
          <w:proofErr w:type="spellEnd"/>
          <w:r>
            <w:rPr>
              <w:rFonts w:ascii="Times New Roman" w:hAnsi="Times New Roman"/>
              <w:sz w:val="24"/>
              <w:szCs w:val="24"/>
            </w:rPr>
            <w:t>:</w:t>
          </w:r>
          <w:r>
            <w:rPr>
              <w:rFonts w:ascii="Times New Roman" w:hAnsi="Times New Roman"/>
              <w:sz w:val="24"/>
              <w:szCs w:val="24"/>
            </w:rPr>
            <w:tab/>
            <w:t xml:space="preserve">Stuttgart, </w:t>
          </w:r>
          <w:r w:rsidR="00D31EEE">
            <w:rPr>
              <w:rFonts w:ascii="Times New Roman" w:hAnsi="Times New Roman"/>
              <w:sz w:val="24"/>
              <w:szCs w:val="24"/>
            </w:rPr>
            <w:t>28.02.2023</w:t>
          </w:r>
        </w:p>
        <w:p w14:paraId="213C7ED1" w14:textId="77777777" w:rsidR="00561146" w:rsidRPr="00451658" w:rsidRDefault="00561146" w:rsidP="00561146">
          <w:pPr>
            <w:pStyle w:val="Inhaltsverzeichnisberschrift"/>
          </w:pPr>
          <w:r>
            <w:rPr>
              <w:b w:val="0"/>
              <w:bCs w:val="0"/>
            </w:rPr>
            <w:br w:type="page"/>
          </w:r>
          <w:r w:rsidRPr="00451658">
            <w:lastRenderedPageBreak/>
            <w:t>Inhaltsverzeichnis</w:t>
          </w:r>
        </w:p>
        <w:p w14:paraId="20ADFFEB" w14:textId="7E85C148" w:rsidR="00693204" w:rsidRDefault="00561146">
          <w:pPr>
            <w:pStyle w:val="Verzeichnis1"/>
            <w:rPr>
              <w:rFonts w:asciiTheme="minorHAnsi" w:eastAsiaTheme="minorEastAsia" w:hAnsiTheme="minorHAnsi"/>
              <w:noProof/>
              <w:sz w:val="22"/>
              <w:lang w:eastAsia="ja-JP"/>
            </w:rPr>
          </w:pPr>
          <w:r>
            <w:fldChar w:fldCharType="begin"/>
          </w:r>
          <w:r>
            <w:rPr>
              <w:rStyle w:val="Verzeichnissprung"/>
              <w:webHidden/>
            </w:rPr>
            <w:instrText>TOC \z \o "1-3" \u \h</w:instrText>
          </w:r>
          <w:r>
            <w:fldChar w:fldCharType="separate"/>
          </w:r>
          <w:hyperlink w:anchor="_Toc128150330" w:history="1">
            <w:r w:rsidR="00693204" w:rsidRPr="00757222">
              <w:rPr>
                <w:rStyle w:val="Hyperlink"/>
                <w:noProof/>
              </w:rPr>
              <w:t>1</w:t>
            </w:r>
            <w:r w:rsidR="00693204">
              <w:rPr>
                <w:rFonts w:asciiTheme="minorHAnsi" w:eastAsiaTheme="minorEastAsia" w:hAnsiTheme="minorHAnsi"/>
                <w:noProof/>
                <w:sz w:val="22"/>
                <w:lang w:eastAsia="ja-JP"/>
              </w:rPr>
              <w:tab/>
            </w:r>
            <w:r w:rsidR="00693204" w:rsidRPr="00757222">
              <w:rPr>
                <w:rStyle w:val="Hyperlink"/>
                <w:noProof/>
              </w:rPr>
              <w:t>Einleitung</w:t>
            </w:r>
            <w:r w:rsidR="00693204">
              <w:rPr>
                <w:noProof/>
                <w:webHidden/>
              </w:rPr>
              <w:tab/>
            </w:r>
            <w:r w:rsidR="00693204">
              <w:rPr>
                <w:noProof/>
                <w:webHidden/>
              </w:rPr>
              <w:fldChar w:fldCharType="begin"/>
            </w:r>
            <w:r w:rsidR="00693204">
              <w:rPr>
                <w:noProof/>
                <w:webHidden/>
              </w:rPr>
              <w:instrText xml:space="preserve"> PAGEREF _Toc128150330 \h </w:instrText>
            </w:r>
            <w:r w:rsidR="00693204">
              <w:rPr>
                <w:noProof/>
                <w:webHidden/>
              </w:rPr>
            </w:r>
            <w:r w:rsidR="00693204">
              <w:rPr>
                <w:noProof/>
                <w:webHidden/>
              </w:rPr>
              <w:fldChar w:fldCharType="separate"/>
            </w:r>
            <w:r w:rsidR="00693204">
              <w:rPr>
                <w:noProof/>
                <w:webHidden/>
              </w:rPr>
              <w:t>1</w:t>
            </w:r>
            <w:r w:rsidR="00693204">
              <w:rPr>
                <w:noProof/>
                <w:webHidden/>
              </w:rPr>
              <w:fldChar w:fldCharType="end"/>
            </w:r>
          </w:hyperlink>
        </w:p>
        <w:p w14:paraId="4E3F8DEC" w14:textId="7AB2A489" w:rsidR="00693204" w:rsidRDefault="00000000">
          <w:pPr>
            <w:pStyle w:val="Verzeichnis1"/>
            <w:rPr>
              <w:rFonts w:asciiTheme="minorHAnsi" w:eastAsiaTheme="minorEastAsia" w:hAnsiTheme="minorHAnsi"/>
              <w:noProof/>
              <w:sz w:val="22"/>
              <w:lang w:eastAsia="ja-JP"/>
            </w:rPr>
          </w:pPr>
          <w:hyperlink w:anchor="_Toc128150331" w:history="1">
            <w:r w:rsidR="00693204" w:rsidRPr="00757222">
              <w:rPr>
                <w:rStyle w:val="Hyperlink"/>
                <w:noProof/>
              </w:rPr>
              <w:t>2</w:t>
            </w:r>
            <w:r w:rsidR="00693204">
              <w:rPr>
                <w:rFonts w:asciiTheme="minorHAnsi" w:eastAsiaTheme="minorEastAsia" w:hAnsiTheme="minorHAnsi"/>
                <w:noProof/>
                <w:sz w:val="22"/>
                <w:lang w:eastAsia="ja-JP"/>
              </w:rPr>
              <w:tab/>
            </w:r>
            <w:r w:rsidR="00693204" w:rsidRPr="00757222">
              <w:rPr>
                <w:rStyle w:val="Hyperlink"/>
                <w:noProof/>
              </w:rPr>
              <w:t>Funktionen</w:t>
            </w:r>
            <w:r w:rsidR="00693204">
              <w:rPr>
                <w:noProof/>
                <w:webHidden/>
              </w:rPr>
              <w:tab/>
            </w:r>
            <w:r w:rsidR="00693204">
              <w:rPr>
                <w:noProof/>
                <w:webHidden/>
              </w:rPr>
              <w:fldChar w:fldCharType="begin"/>
            </w:r>
            <w:r w:rsidR="00693204">
              <w:rPr>
                <w:noProof/>
                <w:webHidden/>
              </w:rPr>
              <w:instrText xml:space="preserve"> PAGEREF _Toc128150331 \h </w:instrText>
            </w:r>
            <w:r w:rsidR="00693204">
              <w:rPr>
                <w:noProof/>
                <w:webHidden/>
              </w:rPr>
            </w:r>
            <w:r w:rsidR="00693204">
              <w:rPr>
                <w:noProof/>
                <w:webHidden/>
              </w:rPr>
              <w:fldChar w:fldCharType="separate"/>
            </w:r>
            <w:r w:rsidR="00693204">
              <w:rPr>
                <w:noProof/>
                <w:webHidden/>
              </w:rPr>
              <w:t>2</w:t>
            </w:r>
            <w:r w:rsidR="00693204">
              <w:rPr>
                <w:noProof/>
                <w:webHidden/>
              </w:rPr>
              <w:fldChar w:fldCharType="end"/>
            </w:r>
          </w:hyperlink>
        </w:p>
        <w:p w14:paraId="77346F5F" w14:textId="267D01FC" w:rsidR="00693204" w:rsidRDefault="00000000">
          <w:pPr>
            <w:pStyle w:val="Verzeichnis1"/>
            <w:rPr>
              <w:rFonts w:asciiTheme="minorHAnsi" w:eastAsiaTheme="minorEastAsia" w:hAnsiTheme="minorHAnsi"/>
              <w:noProof/>
              <w:sz w:val="22"/>
              <w:lang w:eastAsia="ja-JP"/>
            </w:rPr>
          </w:pPr>
          <w:hyperlink w:anchor="_Toc128150332" w:history="1">
            <w:r w:rsidR="00693204" w:rsidRPr="00757222">
              <w:rPr>
                <w:rStyle w:val="Hyperlink"/>
                <w:noProof/>
              </w:rPr>
              <w:t>3</w:t>
            </w:r>
            <w:r w:rsidR="00693204">
              <w:rPr>
                <w:rFonts w:asciiTheme="minorHAnsi" w:eastAsiaTheme="minorEastAsia" w:hAnsiTheme="minorHAnsi"/>
                <w:noProof/>
                <w:sz w:val="22"/>
                <w:lang w:eastAsia="ja-JP"/>
              </w:rPr>
              <w:tab/>
            </w:r>
            <w:r w:rsidR="00693204" w:rsidRPr="00757222">
              <w:rPr>
                <w:rStyle w:val="Hyperlink"/>
                <w:noProof/>
              </w:rPr>
              <w:t>Eingesetzte Technologien</w:t>
            </w:r>
            <w:r w:rsidR="00693204">
              <w:rPr>
                <w:noProof/>
                <w:webHidden/>
              </w:rPr>
              <w:tab/>
            </w:r>
            <w:r w:rsidR="00693204">
              <w:rPr>
                <w:noProof/>
                <w:webHidden/>
              </w:rPr>
              <w:fldChar w:fldCharType="begin"/>
            </w:r>
            <w:r w:rsidR="00693204">
              <w:rPr>
                <w:noProof/>
                <w:webHidden/>
              </w:rPr>
              <w:instrText xml:space="preserve"> PAGEREF _Toc128150332 \h </w:instrText>
            </w:r>
            <w:r w:rsidR="00693204">
              <w:rPr>
                <w:noProof/>
                <w:webHidden/>
              </w:rPr>
            </w:r>
            <w:r w:rsidR="00693204">
              <w:rPr>
                <w:noProof/>
                <w:webHidden/>
              </w:rPr>
              <w:fldChar w:fldCharType="separate"/>
            </w:r>
            <w:r w:rsidR="00693204">
              <w:rPr>
                <w:noProof/>
                <w:webHidden/>
              </w:rPr>
              <w:t>3</w:t>
            </w:r>
            <w:r w:rsidR="00693204">
              <w:rPr>
                <w:noProof/>
                <w:webHidden/>
              </w:rPr>
              <w:fldChar w:fldCharType="end"/>
            </w:r>
          </w:hyperlink>
        </w:p>
        <w:p w14:paraId="31A18B25" w14:textId="05CA67E2" w:rsidR="00693204" w:rsidRDefault="00000000">
          <w:pPr>
            <w:pStyle w:val="Verzeichnis2"/>
            <w:tabs>
              <w:tab w:val="left" w:pos="1587"/>
            </w:tabs>
            <w:rPr>
              <w:rFonts w:asciiTheme="minorHAnsi" w:eastAsiaTheme="minorEastAsia" w:hAnsiTheme="minorHAnsi"/>
              <w:noProof/>
              <w:sz w:val="22"/>
              <w:lang w:eastAsia="ja-JP"/>
            </w:rPr>
          </w:pPr>
          <w:hyperlink w:anchor="_Toc128150333" w:history="1">
            <w:r w:rsidR="00693204" w:rsidRPr="00757222">
              <w:rPr>
                <w:rStyle w:val="Hyperlink"/>
                <w:noProof/>
              </w:rPr>
              <w:t>3.1</w:t>
            </w:r>
            <w:r w:rsidR="00693204">
              <w:rPr>
                <w:rFonts w:asciiTheme="minorHAnsi" w:eastAsiaTheme="minorEastAsia" w:hAnsiTheme="minorHAnsi"/>
                <w:noProof/>
                <w:sz w:val="22"/>
                <w:lang w:eastAsia="ja-JP"/>
              </w:rPr>
              <w:tab/>
            </w:r>
            <w:r w:rsidR="00693204" w:rsidRPr="00757222">
              <w:rPr>
                <w:rStyle w:val="Hyperlink"/>
                <w:noProof/>
              </w:rPr>
              <w:t>React.js</w:t>
            </w:r>
            <w:r w:rsidR="00693204">
              <w:rPr>
                <w:noProof/>
                <w:webHidden/>
              </w:rPr>
              <w:tab/>
            </w:r>
            <w:r w:rsidR="00693204">
              <w:rPr>
                <w:noProof/>
                <w:webHidden/>
              </w:rPr>
              <w:fldChar w:fldCharType="begin"/>
            </w:r>
            <w:r w:rsidR="00693204">
              <w:rPr>
                <w:noProof/>
                <w:webHidden/>
              </w:rPr>
              <w:instrText xml:space="preserve"> PAGEREF _Toc128150333 \h </w:instrText>
            </w:r>
            <w:r w:rsidR="00693204">
              <w:rPr>
                <w:noProof/>
                <w:webHidden/>
              </w:rPr>
            </w:r>
            <w:r w:rsidR="00693204">
              <w:rPr>
                <w:noProof/>
                <w:webHidden/>
              </w:rPr>
              <w:fldChar w:fldCharType="separate"/>
            </w:r>
            <w:r w:rsidR="00693204">
              <w:rPr>
                <w:noProof/>
                <w:webHidden/>
              </w:rPr>
              <w:t>3</w:t>
            </w:r>
            <w:r w:rsidR="00693204">
              <w:rPr>
                <w:noProof/>
                <w:webHidden/>
              </w:rPr>
              <w:fldChar w:fldCharType="end"/>
            </w:r>
          </w:hyperlink>
        </w:p>
        <w:p w14:paraId="1D63D932" w14:textId="626D716D" w:rsidR="00693204" w:rsidRDefault="00000000">
          <w:pPr>
            <w:pStyle w:val="Verzeichnis2"/>
            <w:tabs>
              <w:tab w:val="left" w:pos="1587"/>
            </w:tabs>
            <w:rPr>
              <w:rFonts w:asciiTheme="minorHAnsi" w:eastAsiaTheme="minorEastAsia" w:hAnsiTheme="minorHAnsi"/>
              <w:noProof/>
              <w:sz w:val="22"/>
              <w:lang w:eastAsia="ja-JP"/>
            </w:rPr>
          </w:pPr>
          <w:hyperlink w:anchor="_Toc128150334" w:history="1">
            <w:r w:rsidR="00693204" w:rsidRPr="00757222">
              <w:rPr>
                <w:rStyle w:val="Hyperlink"/>
                <w:noProof/>
              </w:rPr>
              <w:t>3.2</w:t>
            </w:r>
            <w:r w:rsidR="00693204">
              <w:rPr>
                <w:rFonts w:asciiTheme="minorHAnsi" w:eastAsiaTheme="minorEastAsia" w:hAnsiTheme="minorHAnsi"/>
                <w:noProof/>
                <w:sz w:val="22"/>
                <w:lang w:eastAsia="ja-JP"/>
              </w:rPr>
              <w:tab/>
            </w:r>
            <w:r w:rsidR="00693204" w:rsidRPr="00757222">
              <w:rPr>
                <w:rStyle w:val="Hyperlink"/>
                <w:noProof/>
              </w:rPr>
              <w:t>Spring</w:t>
            </w:r>
            <w:r w:rsidR="00693204">
              <w:rPr>
                <w:noProof/>
                <w:webHidden/>
              </w:rPr>
              <w:tab/>
            </w:r>
            <w:r w:rsidR="00693204">
              <w:rPr>
                <w:noProof/>
                <w:webHidden/>
              </w:rPr>
              <w:fldChar w:fldCharType="begin"/>
            </w:r>
            <w:r w:rsidR="00693204">
              <w:rPr>
                <w:noProof/>
                <w:webHidden/>
              </w:rPr>
              <w:instrText xml:space="preserve"> PAGEREF _Toc128150334 \h </w:instrText>
            </w:r>
            <w:r w:rsidR="00693204">
              <w:rPr>
                <w:noProof/>
                <w:webHidden/>
              </w:rPr>
            </w:r>
            <w:r w:rsidR="00693204">
              <w:rPr>
                <w:noProof/>
                <w:webHidden/>
              </w:rPr>
              <w:fldChar w:fldCharType="separate"/>
            </w:r>
            <w:r w:rsidR="00693204">
              <w:rPr>
                <w:noProof/>
                <w:webHidden/>
              </w:rPr>
              <w:t>3</w:t>
            </w:r>
            <w:r w:rsidR="00693204">
              <w:rPr>
                <w:noProof/>
                <w:webHidden/>
              </w:rPr>
              <w:fldChar w:fldCharType="end"/>
            </w:r>
          </w:hyperlink>
        </w:p>
        <w:p w14:paraId="1A9002F9" w14:textId="20287D92" w:rsidR="00693204" w:rsidRDefault="00000000">
          <w:pPr>
            <w:pStyle w:val="Verzeichnis2"/>
            <w:tabs>
              <w:tab w:val="left" w:pos="1587"/>
            </w:tabs>
            <w:rPr>
              <w:rFonts w:asciiTheme="minorHAnsi" w:eastAsiaTheme="minorEastAsia" w:hAnsiTheme="minorHAnsi"/>
              <w:noProof/>
              <w:sz w:val="22"/>
              <w:lang w:eastAsia="ja-JP"/>
            </w:rPr>
          </w:pPr>
          <w:hyperlink w:anchor="_Toc128150335" w:history="1">
            <w:r w:rsidR="00693204" w:rsidRPr="00757222">
              <w:rPr>
                <w:rStyle w:val="Hyperlink"/>
                <w:noProof/>
              </w:rPr>
              <w:t>3.3</w:t>
            </w:r>
            <w:r w:rsidR="00693204">
              <w:rPr>
                <w:rFonts w:asciiTheme="minorHAnsi" w:eastAsiaTheme="minorEastAsia" w:hAnsiTheme="minorHAnsi"/>
                <w:noProof/>
                <w:sz w:val="22"/>
                <w:lang w:eastAsia="ja-JP"/>
              </w:rPr>
              <w:tab/>
            </w:r>
            <w:r w:rsidR="00693204" w:rsidRPr="00757222">
              <w:rPr>
                <w:rStyle w:val="Hyperlink"/>
                <w:noProof/>
              </w:rPr>
              <w:t>PostgreSQL</w:t>
            </w:r>
            <w:r w:rsidR="00693204">
              <w:rPr>
                <w:noProof/>
                <w:webHidden/>
              </w:rPr>
              <w:tab/>
            </w:r>
            <w:r w:rsidR="00693204">
              <w:rPr>
                <w:noProof/>
                <w:webHidden/>
              </w:rPr>
              <w:fldChar w:fldCharType="begin"/>
            </w:r>
            <w:r w:rsidR="00693204">
              <w:rPr>
                <w:noProof/>
                <w:webHidden/>
              </w:rPr>
              <w:instrText xml:space="preserve"> PAGEREF _Toc128150335 \h </w:instrText>
            </w:r>
            <w:r w:rsidR="00693204">
              <w:rPr>
                <w:noProof/>
                <w:webHidden/>
              </w:rPr>
            </w:r>
            <w:r w:rsidR="00693204">
              <w:rPr>
                <w:noProof/>
                <w:webHidden/>
              </w:rPr>
              <w:fldChar w:fldCharType="separate"/>
            </w:r>
            <w:r w:rsidR="00693204">
              <w:rPr>
                <w:noProof/>
                <w:webHidden/>
              </w:rPr>
              <w:t>3</w:t>
            </w:r>
            <w:r w:rsidR="00693204">
              <w:rPr>
                <w:noProof/>
                <w:webHidden/>
              </w:rPr>
              <w:fldChar w:fldCharType="end"/>
            </w:r>
          </w:hyperlink>
        </w:p>
        <w:p w14:paraId="21CEB997" w14:textId="1825283A" w:rsidR="00693204" w:rsidRDefault="00000000">
          <w:pPr>
            <w:pStyle w:val="Verzeichnis1"/>
            <w:rPr>
              <w:rFonts w:asciiTheme="minorHAnsi" w:eastAsiaTheme="minorEastAsia" w:hAnsiTheme="minorHAnsi"/>
              <w:noProof/>
              <w:sz w:val="22"/>
              <w:lang w:eastAsia="ja-JP"/>
            </w:rPr>
          </w:pPr>
          <w:hyperlink w:anchor="_Toc128150336" w:history="1">
            <w:r w:rsidR="00693204" w:rsidRPr="00757222">
              <w:rPr>
                <w:rStyle w:val="Hyperlink"/>
                <w:noProof/>
              </w:rPr>
              <w:t>4</w:t>
            </w:r>
            <w:r w:rsidR="00693204">
              <w:rPr>
                <w:rFonts w:asciiTheme="minorHAnsi" w:eastAsiaTheme="minorEastAsia" w:hAnsiTheme="minorHAnsi"/>
                <w:noProof/>
                <w:sz w:val="22"/>
                <w:lang w:eastAsia="ja-JP"/>
              </w:rPr>
              <w:tab/>
            </w:r>
            <w:r w:rsidR="00693204" w:rsidRPr="00757222">
              <w:rPr>
                <w:rStyle w:val="Hyperlink"/>
                <w:noProof/>
              </w:rPr>
              <w:t>Arbeitsmethodik</w:t>
            </w:r>
            <w:r w:rsidR="00693204">
              <w:rPr>
                <w:noProof/>
                <w:webHidden/>
              </w:rPr>
              <w:tab/>
            </w:r>
            <w:r w:rsidR="00693204">
              <w:rPr>
                <w:noProof/>
                <w:webHidden/>
              </w:rPr>
              <w:fldChar w:fldCharType="begin"/>
            </w:r>
            <w:r w:rsidR="00693204">
              <w:rPr>
                <w:noProof/>
                <w:webHidden/>
              </w:rPr>
              <w:instrText xml:space="preserve"> PAGEREF _Toc128150336 \h </w:instrText>
            </w:r>
            <w:r w:rsidR="00693204">
              <w:rPr>
                <w:noProof/>
                <w:webHidden/>
              </w:rPr>
            </w:r>
            <w:r w:rsidR="00693204">
              <w:rPr>
                <w:noProof/>
                <w:webHidden/>
              </w:rPr>
              <w:fldChar w:fldCharType="separate"/>
            </w:r>
            <w:r w:rsidR="00693204">
              <w:rPr>
                <w:noProof/>
                <w:webHidden/>
              </w:rPr>
              <w:t>4</w:t>
            </w:r>
            <w:r w:rsidR="00693204">
              <w:rPr>
                <w:noProof/>
                <w:webHidden/>
              </w:rPr>
              <w:fldChar w:fldCharType="end"/>
            </w:r>
          </w:hyperlink>
        </w:p>
        <w:p w14:paraId="12B29300" w14:textId="1234BB94" w:rsidR="00693204" w:rsidRDefault="00000000">
          <w:pPr>
            <w:pStyle w:val="Verzeichnis1"/>
            <w:rPr>
              <w:rFonts w:asciiTheme="minorHAnsi" w:eastAsiaTheme="minorEastAsia" w:hAnsiTheme="minorHAnsi"/>
              <w:noProof/>
              <w:sz w:val="22"/>
              <w:lang w:eastAsia="ja-JP"/>
            </w:rPr>
          </w:pPr>
          <w:hyperlink w:anchor="_Toc128150337" w:history="1">
            <w:r w:rsidR="00693204" w:rsidRPr="00757222">
              <w:rPr>
                <w:rStyle w:val="Hyperlink"/>
                <w:noProof/>
              </w:rPr>
              <w:t>5</w:t>
            </w:r>
            <w:r w:rsidR="00693204">
              <w:rPr>
                <w:rFonts w:asciiTheme="minorHAnsi" w:eastAsiaTheme="minorEastAsia" w:hAnsiTheme="minorHAnsi"/>
                <w:noProof/>
                <w:sz w:val="22"/>
                <w:lang w:eastAsia="ja-JP"/>
              </w:rPr>
              <w:tab/>
            </w:r>
            <w:r w:rsidR="00693204" w:rsidRPr="00757222">
              <w:rPr>
                <w:rStyle w:val="Hyperlink"/>
                <w:noProof/>
              </w:rPr>
              <w:t>Fazit</w:t>
            </w:r>
            <w:r w:rsidR="00693204">
              <w:rPr>
                <w:noProof/>
                <w:webHidden/>
              </w:rPr>
              <w:tab/>
            </w:r>
            <w:r w:rsidR="00693204">
              <w:rPr>
                <w:noProof/>
                <w:webHidden/>
              </w:rPr>
              <w:fldChar w:fldCharType="begin"/>
            </w:r>
            <w:r w:rsidR="00693204">
              <w:rPr>
                <w:noProof/>
                <w:webHidden/>
              </w:rPr>
              <w:instrText xml:space="preserve"> PAGEREF _Toc128150337 \h </w:instrText>
            </w:r>
            <w:r w:rsidR="00693204">
              <w:rPr>
                <w:noProof/>
                <w:webHidden/>
              </w:rPr>
            </w:r>
            <w:r w:rsidR="00693204">
              <w:rPr>
                <w:noProof/>
                <w:webHidden/>
              </w:rPr>
              <w:fldChar w:fldCharType="separate"/>
            </w:r>
            <w:r w:rsidR="00693204">
              <w:rPr>
                <w:noProof/>
                <w:webHidden/>
              </w:rPr>
              <w:t>5</w:t>
            </w:r>
            <w:r w:rsidR="00693204">
              <w:rPr>
                <w:noProof/>
                <w:webHidden/>
              </w:rPr>
              <w:fldChar w:fldCharType="end"/>
            </w:r>
          </w:hyperlink>
        </w:p>
        <w:p w14:paraId="50F3D87C" w14:textId="67BE22DE" w:rsidR="00561146" w:rsidRDefault="00561146" w:rsidP="00596107">
          <w:pPr>
            <w:pStyle w:val="Verzeichnis1"/>
            <w:rPr>
              <w:rFonts w:asciiTheme="minorHAnsi" w:eastAsiaTheme="minorEastAsia" w:hAnsiTheme="minorHAnsi"/>
              <w:sz w:val="22"/>
              <w:lang w:eastAsia="ja-JP"/>
            </w:rPr>
          </w:pPr>
          <w:r>
            <w:rPr>
              <w:rStyle w:val="Verzeichnissprung"/>
            </w:rPr>
            <w:fldChar w:fldCharType="end"/>
          </w:r>
        </w:p>
      </w:sdtContent>
    </w:sdt>
    <w:p w14:paraId="5175FAA7" w14:textId="77777777" w:rsidR="00693204" w:rsidRDefault="00693204">
      <w:pPr>
        <w:rPr>
          <w:rFonts w:ascii="Times New Roman" w:eastAsiaTheme="majorEastAsia" w:hAnsi="Times New Roman" w:cstheme="majorBidi"/>
          <w:b/>
          <w:bCs/>
          <w:color w:val="000000" w:themeColor="text1"/>
          <w:sz w:val="28"/>
          <w:szCs w:val="28"/>
        </w:rPr>
      </w:pPr>
      <w:bookmarkStart w:id="0" w:name="_Toc128150330"/>
      <w:r>
        <w:br w:type="page"/>
      </w:r>
    </w:p>
    <w:p w14:paraId="35C4E384" w14:textId="4071311D" w:rsidR="00561146" w:rsidRDefault="00561146" w:rsidP="00561146">
      <w:pPr>
        <w:pStyle w:val="berschrift1"/>
        <w:numPr>
          <w:ilvl w:val="0"/>
          <w:numId w:val="25"/>
        </w:numPr>
        <w:tabs>
          <w:tab w:val="clear" w:pos="0"/>
        </w:tabs>
      </w:pPr>
      <w:r>
        <w:lastRenderedPageBreak/>
        <w:t>Einleitung</w:t>
      </w:r>
      <w:bookmarkEnd w:id="0"/>
    </w:p>
    <w:p w14:paraId="7780ACD4" w14:textId="5E8C0672" w:rsidR="000871B0" w:rsidRDefault="00D31EEE" w:rsidP="00561146">
      <w:pPr>
        <w:pStyle w:val="FormatSe"/>
      </w:pPr>
      <w:r>
        <w:t>Bei unserem Projekt „</w:t>
      </w:r>
      <w:proofErr w:type="spellStart"/>
      <w:r>
        <w:t>OpenBarber</w:t>
      </w:r>
      <w:proofErr w:type="spellEnd"/>
      <w:r>
        <w:t>“ handelt es</w:t>
      </w:r>
      <w:r w:rsidR="00561146">
        <w:t xml:space="preserve"> sich um eine webbasierte Anwendung</w:t>
      </w:r>
      <w:r>
        <w:t xml:space="preserve"> für die Verwaltung von Reservierungen für den Friseurbereich.</w:t>
      </w:r>
    </w:p>
    <w:p w14:paraId="60D4D089" w14:textId="77777777" w:rsidR="000871B0" w:rsidRDefault="000871B0" w:rsidP="00561146">
      <w:pPr>
        <w:pStyle w:val="FormatSe"/>
      </w:pPr>
      <w:r>
        <w:t>Ziel und Zweck des Projekts ist die Vertiefung der Kenntnisse im Bereich der Softwareentwicklung.</w:t>
      </w:r>
    </w:p>
    <w:p w14:paraId="1123055F" w14:textId="548A76E0" w:rsidR="000871B0" w:rsidRDefault="000871B0" w:rsidP="00561146">
      <w:pPr>
        <w:pStyle w:val="FormatSe"/>
      </w:pPr>
      <w:r>
        <w:t xml:space="preserve">Der Zeitrahmen beträgt ca. vier Monate. Die fertige Anwendung soll dann am </w:t>
      </w:r>
      <w:r w:rsidR="00D31EEE">
        <w:t>26.01.2023</w:t>
      </w:r>
      <w:r>
        <w:t xml:space="preserve"> an der </w:t>
      </w:r>
      <w:proofErr w:type="spellStart"/>
      <w:r>
        <w:t>MediaNight</w:t>
      </w:r>
      <w:proofErr w:type="spellEnd"/>
      <w:r>
        <w:t xml:space="preserve"> präsentiert werden.</w:t>
      </w:r>
    </w:p>
    <w:p w14:paraId="1EF2A350" w14:textId="537C5F01" w:rsidR="000871B0" w:rsidRDefault="000871B0" w:rsidP="00561146">
      <w:pPr>
        <w:pStyle w:val="FormatSe"/>
      </w:pPr>
      <w:r>
        <w:t xml:space="preserve">Unsere Gruppe besteht aus fünf Studenten </w:t>
      </w:r>
      <w:r w:rsidR="00D31EEE">
        <w:t>in verschiedenen Semestern</w:t>
      </w:r>
      <w:r>
        <w:t>.</w:t>
      </w:r>
    </w:p>
    <w:p w14:paraId="65ED14C7" w14:textId="77777777" w:rsidR="00404B5A" w:rsidRDefault="00D31EEE" w:rsidP="00561146">
      <w:pPr>
        <w:pStyle w:val="FormatSe"/>
        <w:contextualSpacing/>
      </w:pPr>
      <w:proofErr w:type="spellStart"/>
      <w:r w:rsidRPr="00D31EEE">
        <w:t>OpenBarber</w:t>
      </w:r>
      <w:proofErr w:type="spellEnd"/>
      <w:r w:rsidRPr="00D31EEE">
        <w:t xml:space="preserve"> ist ein Reservierungsmanagementsystem speziell für Friseure.</w:t>
      </w:r>
      <w:r w:rsidRPr="00D31EEE">
        <w:br/>
        <w:t>Kunden können nach Friseuren in bestimmten Städten suchen und bei Bedarf einen Termin reservieren.</w:t>
      </w:r>
      <w:r w:rsidRPr="00D31EEE">
        <w:br/>
        <w:t>Die Friseure werden über Reservierungen informiert.</w:t>
      </w:r>
      <w:r w:rsidRPr="00D31EEE">
        <w:br/>
        <w:t>Zudem können Friseure kontaktiert, bewertet und favorisiert werden.</w:t>
      </w:r>
    </w:p>
    <w:p w14:paraId="2BB7E820" w14:textId="357D8848" w:rsidR="00561146" w:rsidRDefault="00404B5A" w:rsidP="00561146">
      <w:pPr>
        <w:pStyle w:val="FormatSe"/>
        <w:contextualSpacing/>
      </w:pPr>
      <w:r>
        <w:rPr>
          <w:rFonts w:eastAsia="MS Mincho"/>
          <w:noProof/>
        </w:rPr>
        <w:drawing>
          <wp:anchor distT="0" distB="0" distL="114300" distR="114300" simplePos="0" relativeHeight="251659264" behindDoc="1" locked="0" layoutInCell="1" allowOverlap="1" wp14:anchorId="29B3D504" wp14:editId="4B0E73CA">
            <wp:simplePos x="0" y="0"/>
            <wp:positionH relativeFrom="column">
              <wp:posOffset>-57150</wp:posOffset>
            </wp:positionH>
            <wp:positionV relativeFrom="page">
              <wp:posOffset>5351780</wp:posOffset>
            </wp:positionV>
            <wp:extent cx="5938520" cy="2681605"/>
            <wp:effectExtent l="0" t="0" r="5080" b="444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8520" cy="2681605"/>
                    </a:xfrm>
                    <a:prstGeom prst="rect">
                      <a:avLst/>
                    </a:prstGeom>
                    <a:noFill/>
                    <a:ln>
                      <a:noFill/>
                    </a:ln>
                  </pic:spPr>
                </pic:pic>
              </a:graphicData>
            </a:graphic>
            <wp14:sizeRelH relativeFrom="page">
              <wp14:pctWidth>0</wp14:pctWidth>
            </wp14:sizeRelH>
            <wp14:sizeRelV relativeFrom="page">
              <wp14:pctHeight>0</wp14:pctHeight>
            </wp14:sizeRelV>
          </wp:anchor>
        </w:drawing>
      </w:r>
      <w:r w:rsidR="00561146">
        <w:rPr>
          <w:rFonts w:eastAsia="MS Mincho"/>
        </w:rPr>
        <w:br w:type="page"/>
      </w:r>
    </w:p>
    <w:p w14:paraId="4950D1AA" w14:textId="77777777" w:rsidR="00561146" w:rsidRDefault="00561146" w:rsidP="00561146">
      <w:pPr>
        <w:pStyle w:val="berschrift1"/>
        <w:numPr>
          <w:ilvl w:val="0"/>
          <w:numId w:val="25"/>
        </w:numPr>
        <w:tabs>
          <w:tab w:val="clear" w:pos="0"/>
        </w:tabs>
      </w:pPr>
      <w:r>
        <w:lastRenderedPageBreak/>
        <w:t xml:space="preserve"> </w:t>
      </w:r>
      <w:bookmarkStart w:id="1" w:name="_Toc128150331"/>
      <w:r>
        <w:t>Funktionen</w:t>
      </w:r>
      <w:bookmarkEnd w:id="1"/>
    </w:p>
    <w:p w14:paraId="0DDA4BE6" w14:textId="77777777" w:rsidR="00D31EEE" w:rsidRDefault="00D31EEE">
      <w:pPr>
        <w:rPr>
          <w:rFonts w:ascii="Times New Roman" w:eastAsiaTheme="majorEastAsia" w:hAnsi="Times New Roman" w:cstheme="majorBidi"/>
          <w:b/>
          <w:bCs/>
          <w:color w:val="000000" w:themeColor="text1"/>
          <w:sz w:val="28"/>
          <w:szCs w:val="28"/>
        </w:rPr>
      </w:pPr>
      <w:r>
        <w:br w:type="page"/>
      </w:r>
    </w:p>
    <w:p w14:paraId="2985BB93" w14:textId="595786C6" w:rsidR="00561146" w:rsidRDefault="00561146" w:rsidP="00561146">
      <w:pPr>
        <w:pStyle w:val="berschrift1"/>
        <w:numPr>
          <w:ilvl w:val="0"/>
          <w:numId w:val="25"/>
        </w:numPr>
        <w:tabs>
          <w:tab w:val="clear" w:pos="0"/>
        </w:tabs>
      </w:pPr>
      <w:bookmarkStart w:id="2" w:name="_Toc128150332"/>
      <w:r>
        <w:lastRenderedPageBreak/>
        <w:t>Eingesetzte Technologien</w:t>
      </w:r>
      <w:bookmarkEnd w:id="2"/>
    </w:p>
    <w:p w14:paraId="0A79CF0C" w14:textId="36880155" w:rsidR="00561146" w:rsidRDefault="00561146" w:rsidP="00561146">
      <w:pPr>
        <w:pStyle w:val="FormatSe"/>
      </w:pPr>
      <w:r>
        <w:t>Die Technologie, die wir im Projekt angewendet haben</w:t>
      </w:r>
      <w:r w:rsidR="00D31EEE">
        <w:t>, besteht aus React.js für das Frontend, Spring im Backend, sowie eine PostgreSQL Datenbank.</w:t>
      </w:r>
    </w:p>
    <w:p w14:paraId="7E08AE43" w14:textId="77777777" w:rsidR="00561146" w:rsidRDefault="00561146" w:rsidP="00561146">
      <w:pPr>
        <w:pStyle w:val="FormatSe"/>
        <w:contextualSpacing/>
      </w:pPr>
    </w:p>
    <w:p w14:paraId="2E12354E" w14:textId="67812057" w:rsidR="00561146" w:rsidRDefault="00D31EEE" w:rsidP="00561146">
      <w:pPr>
        <w:pStyle w:val="berschrift2"/>
        <w:numPr>
          <w:ilvl w:val="1"/>
          <w:numId w:val="25"/>
        </w:numPr>
        <w:tabs>
          <w:tab w:val="clear" w:pos="0"/>
        </w:tabs>
      </w:pPr>
      <w:bookmarkStart w:id="3" w:name="_Toc128150333"/>
      <w:r>
        <w:t>React.js</w:t>
      </w:r>
      <w:bookmarkEnd w:id="3"/>
    </w:p>
    <w:p w14:paraId="7680F18E" w14:textId="45ADC83B" w:rsidR="00561146" w:rsidRPr="00D31EEE" w:rsidRDefault="00D31EEE" w:rsidP="00F8025C">
      <w:pPr>
        <w:pStyle w:val="berschrift2"/>
        <w:numPr>
          <w:ilvl w:val="1"/>
          <w:numId w:val="25"/>
        </w:numPr>
        <w:tabs>
          <w:tab w:val="clear" w:pos="0"/>
        </w:tabs>
      </w:pPr>
      <w:bookmarkStart w:id="4" w:name="_Toc128150334"/>
      <w:r>
        <w:t>Spring</w:t>
      </w:r>
      <w:bookmarkEnd w:id="4"/>
    </w:p>
    <w:p w14:paraId="4BBFCB7F" w14:textId="35B56EC6" w:rsidR="00D31EEE" w:rsidRDefault="00D31EEE" w:rsidP="00561146">
      <w:pPr>
        <w:pStyle w:val="berschrift2"/>
        <w:numPr>
          <w:ilvl w:val="1"/>
          <w:numId w:val="25"/>
        </w:numPr>
        <w:tabs>
          <w:tab w:val="clear" w:pos="0"/>
        </w:tabs>
      </w:pPr>
      <w:bookmarkStart w:id="5" w:name="_Toc128150335"/>
      <w:r>
        <w:t>PostgreSQL</w:t>
      </w:r>
      <w:bookmarkEnd w:id="5"/>
    </w:p>
    <w:p w14:paraId="0C6762AC" w14:textId="77777777" w:rsidR="00D31EEE" w:rsidRDefault="00D31EEE">
      <w:pPr>
        <w:rPr>
          <w:rFonts w:ascii="Times New Roman" w:eastAsiaTheme="majorEastAsia" w:hAnsi="Times New Roman" w:cstheme="majorBidi"/>
          <w:bCs/>
          <w:color w:val="000000" w:themeColor="text1"/>
          <w:sz w:val="28"/>
          <w:szCs w:val="26"/>
        </w:rPr>
      </w:pPr>
      <w:r>
        <w:br w:type="page"/>
      </w:r>
    </w:p>
    <w:p w14:paraId="0819D43E" w14:textId="77777777" w:rsidR="00561146" w:rsidRDefault="00561146" w:rsidP="00561146">
      <w:pPr>
        <w:pStyle w:val="berschrift1"/>
        <w:numPr>
          <w:ilvl w:val="0"/>
          <w:numId w:val="25"/>
        </w:numPr>
        <w:tabs>
          <w:tab w:val="clear" w:pos="0"/>
        </w:tabs>
      </w:pPr>
      <w:bookmarkStart w:id="6" w:name="_Toc128150336"/>
      <w:r>
        <w:lastRenderedPageBreak/>
        <w:t>Arbeitsmethodik</w:t>
      </w:r>
      <w:bookmarkEnd w:id="6"/>
    </w:p>
    <w:p w14:paraId="618EA1A2" w14:textId="292C0AEA" w:rsidR="00561146" w:rsidRDefault="00D31EEE" w:rsidP="00561146">
      <w:pPr>
        <w:pStyle w:val="FormatSe"/>
      </w:pPr>
      <w:r>
        <w:t xml:space="preserve">Wir haben nach </w:t>
      </w:r>
      <w:proofErr w:type="spellStart"/>
      <w:r>
        <w:t>Scrum</w:t>
      </w:r>
      <w:proofErr w:type="spellEnd"/>
      <w:r>
        <w:t xml:space="preserve"> gearbeitet</w:t>
      </w:r>
      <w:r w:rsidR="00561146">
        <w:t>.</w:t>
      </w:r>
      <w:r w:rsidR="005F786F">
        <w:t xml:space="preserve"> </w:t>
      </w:r>
      <w:r w:rsidR="00561146">
        <w:t xml:space="preserve">Das bedeutet, dass wir wöchentliche Meetings durchgeführt haben, um uns auszutauschen und den aktuellen Stand festzuhalten. Zur Dokumentation haben wir das Projektmanagement-Tool JIRA herangezogen. Zunächst haben wir uns zusammengesetzt und die Anforderungen gesammelt, was das Projekt beinhalten soll. </w:t>
      </w:r>
      <w:proofErr w:type="spellStart"/>
      <w:r w:rsidR="00561146">
        <w:rPr>
          <w:lang w:val="en-US"/>
        </w:rPr>
        <w:t>Diese</w:t>
      </w:r>
      <w:proofErr w:type="spellEnd"/>
      <w:r w:rsidR="00561146">
        <w:rPr>
          <w:lang w:val="en-US"/>
        </w:rPr>
        <w:t xml:space="preserve"> </w:t>
      </w:r>
      <w:proofErr w:type="spellStart"/>
      <w:r w:rsidR="00561146">
        <w:rPr>
          <w:lang w:val="en-US"/>
        </w:rPr>
        <w:t>haben</w:t>
      </w:r>
      <w:proofErr w:type="spellEnd"/>
      <w:r w:rsidR="00561146">
        <w:rPr>
          <w:lang w:val="en-US"/>
        </w:rPr>
        <w:t xml:space="preserve"> </w:t>
      </w:r>
      <w:proofErr w:type="spellStart"/>
      <w:r w:rsidR="00561146">
        <w:rPr>
          <w:lang w:val="en-US"/>
        </w:rPr>
        <w:t>wir</w:t>
      </w:r>
      <w:proofErr w:type="spellEnd"/>
      <w:r w:rsidR="00561146">
        <w:rPr>
          <w:lang w:val="en-US"/>
        </w:rPr>
        <w:t xml:space="preserve"> </w:t>
      </w:r>
      <w:proofErr w:type="spellStart"/>
      <w:r w:rsidR="00561146">
        <w:rPr>
          <w:lang w:val="en-US"/>
        </w:rPr>
        <w:t>gegliedert</w:t>
      </w:r>
      <w:proofErr w:type="spellEnd"/>
      <w:r w:rsidR="00561146">
        <w:rPr>
          <w:lang w:val="en-US"/>
        </w:rPr>
        <w:t xml:space="preserve"> in Must-have, Should-have und Nice-to-have. </w:t>
      </w:r>
      <w:r w:rsidR="00561146">
        <w:t>Diese Anforderungen haben wir dann letztendlich in unser Backlog auf JIRA hinzugefügt. Unseren Backlog haben wir dann nach und nach während des Projekts erweitert, was der agilen Softwaremethodik entspricht.</w:t>
      </w:r>
      <w:r w:rsidR="005F786F">
        <w:t xml:space="preserve"> </w:t>
      </w:r>
      <w:r w:rsidR="00561146">
        <w:t>So konnten wir die Aufgaben gut einteilen und jeder wusste, was seine Aufgabe war. Die ganzen Anforderungen haben wir wiederum in kleinere</w:t>
      </w:r>
      <w:r w:rsidR="00693111">
        <w:t>n</w:t>
      </w:r>
      <w:r w:rsidR="00561146">
        <w:t xml:space="preserve"> Tasks untergliedert. Das bedeutet, dass man in der Regel eine größere Anforderung bzw. ein größeres Feature zu implementieren hat, sogenannte User Storys, die dann aus mehreren kleineren Tasks bestehen.</w:t>
      </w:r>
      <w:r w:rsidR="005F786F">
        <w:t xml:space="preserve"> </w:t>
      </w:r>
      <w:r>
        <w:t xml:space="preserve">Wir haben alle Elemente von </w:t>
      </w:r>
      <w:proofErr w:type="spellStart"/>
      <w:r>
        <w:t>Scrum</w:t>
      </w:r>
      <w:proofErr w:type="spellEnd"/>
      <w:r>
        <w:t xml:space="preserve"> implementiert, d.h. Sprint-Reviews, Sprint-</w:t>
      </w:r>
      <w:proofErr w:type="spellStart"/>
      <w:r>
        <w:t>Planning</w:t>
      </w:r>
      <w:proofErr w:type="spellEnd"/>
      <w:r>
        <w:t xml:space="preserve"> und Sprint-Retrospektiven</w:t>
      </w:r>
      <w:r w:rsidR="00693204">
        <w:t xml:space="preserve"> durchgeführt. Die User Storys wurden ebenfalls gemeinsam anhand eines </w:t>
      </w:r>
      <w:proofErr w:type="spellStart"/>
      <w:r w:rsidR="00693204">
        <w:t>Planning</w:t>
      </w:r>
      <w:proofErr w:type="spellEnd"/>
      <w:r w:rsidR="00693204">
        <w:t xml:space="preserve"> Pokers geschätzt.</w:t>
      </w:r>
    </w:p>
    <w:p w14:paraId="37DBA52F" w14:textId="3B02C19B" w:rsidR="00561146" w:rsidRDefault="00693204" w:rsidP="00561146">
      <w:r>
        <w:rPr>
          <w:noProof/>
        </w:rPr>
        <w:drawing>
          <wp:anchor distT="0" distB="0" distL="114300" distR="114300" simplePos="0" relativeHeight="251658240" behindDoc="1" locked="0" layoutInCell="1" allowOverlap="1" wp14:anchorId="75862A5E" wp14:editId="029220D8">
            <wp:simplePos x="0" y="0"/>
            <wp:positionH relativeFrom="column">
              <wp:posOffset>0</wp:posOffset>
            </wp:positionH>
            <wp:positionV relativeFrom="page">
              <wp:posOffset>4869180</wp:posOffset>
            </wp:positionV>
            <wp:extent cx="5936615" cy="2685415"/>
            <wp:effectExtent l="0" t="0" r="6985" b="63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6615" cy="2685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5CD40B" w14:textId="28F993EA" w:rsidR="00561146" w:rsidRDefault="00561146" w:rsidP="00561146">
      <w:pPr>
        <w:pStyle w:val="berschrift1"/>
        <w:numPr>
          <w:ilvl w:val="0"/>
          <w:numId w:val="0"/>
        </w:numPr>
        <w:tabs>
          <w:tab w:val="left" w:pos="708"/>
        </w:tabs>
        <w:ind w:left="737"/>
      </w:pPr>
    </w:p>
    <w:p w14:paraId="043F66EB" w14:textId="64D437AD" w:rsidR="00561146" w:rsidRDefault="00561146" w:rsidP="00561146">
      <w:pPr>
        <w:rPr>
          <w:rFonts w:ascii="Times New Roman" w:eastAsiaTheme="majorEastAsia" w:hAnsi="Times New Roman" w:cstheme="majorBidi"/>
          <w:b/>
          <w:bCs/>
          <w:color w:val="000000" w:themeColor="text1"/>
          <w:sz w:val="28"/>
          <w:szCs w:val="28"/>
        </w:rPr>
      </w:pPr>
      <w:r>
        <w:br w:type="page"/>
      </w:r>
    </w:p>
    <w:p w14:paraId="0F5BEC57" w14:textId="77777777" w:rsidR="00561146" w:rsidRDefault="00561146" w:rsidP="00561146">
      <w:pPr>
        <w:pStyle w:val="berschrift1"/>
        <w:numPr>
          <w:ilvl w:val="0"/>
          <w:numId w:val="25"/>
        </w:numPr>
        <w:tabs>
          <w:tab w:val="clear" w:pos="0"/>
        </w:tabs>
      </w:pPr>
      <w:bookmarkStart w:id="7" w:name="_Toc128150337"/>
      <w:r>
        <w:lastRenderedPageBreak/>
        <w:t>Fazit</w:t>
      </w:r>
      <w:bookmarkEnd w:id="7"/>
    </w:p>
    <w:p w14:paraId="1518A656" w14:textId="7F1C985C" w:rsidR="00EB7096" w:rsidRDefault="00BC45E3" w:rsidP="00EB7096">
      <w:pPr>
        <w:pStyle w:val="FormatSe"/>
        <w:contextualSpacing/>
      </w:pPr>
      <w:r>
        <w:t>Durch das Projekt wurden Kenntnisse in der Softwareentwicklung weiter vertieft.</w:t>
      </w:r>
      <w:r w:rsidR="00EB7096">
        <w:t xml:space="preserve"> Wir konnten unser erworbenes Wissen hier praktisch umsetzen.</w:t>
      </w:r>
      <w:r w:rsidR="00EB7096" w:rsidRPr="00EB7096">
        <w:t xml:space="preserve"> Dazu gehören Planung und Konzeption, sowie ein vernünftiges Zeit- und Ressourcenmanagement.</w:t>
      </w:r>
      <w:r w:rsidR="00EB7096">
        <w:t xml:space="preserve"> Wir haben versucht, so gut es geht, das Projekt unter realen Bedingungen durchzuführen, wie es in der Praxis üblich ist. So haben wir viel </w:t>
      </w:r>
      <w:r w:rsidR="005D3DF6">
        <w:t>Wert</w:t>
      </w:r>
      <w:r w:rsidR="00EB7096">
        <w:t xml:space="preserve"> auf sauberen Code, Projektmanagement und Design Patterns gelegt.</w:t>
      </w:r>
      <w:r w:rsidR="004D40AD">
        <w:t xml:space="preserve"> Auch haben wir Pair </w:t>
      </w:r>
      <w:proofErr w:type="spellStart"/>
      <w:r w:rsidR="004D40AD">
        <w:t>Programming</w:t>
      </w:r>
      <w:proofErr w:type="spellEnd"/>
      <w:r w:rsidR="004D40AD">
        <w:t xml:space="preserve"> betrieben, was sich ebenfalls als sehr effizient bewiesen hat.</w:t>
      </w:r>
    </w:p>
    <w:p w14:paraId="070E0107" w14:textId="77777777" w:rsidR="009327A5" w:rsidRDefault="009327A5" w:rsidP="00EB7096">
      <w:pPr>
        <w:pStyle w:val="FormatSe"/>
        <w:contextualSpacing/>
      </w:pPr>
    </w:p>
    <w:p w14:paraId="369F1AB2" w14:textId="10CFE972" w:rsidR="00FD3DEA" w:rsidRDefault="004D40AD" w:rsidP="00EB7096">
      <w:pPr>
        <w:pStyle w:val="FormatSe"/>
        <w:contextualSpacing/>
      </w:pPr>
      <w:r>
        <w:t xml:space="preserve">Es klappte nicht alles sofort auf Anhieb und vieles musste selbständig recherchiert werden, dafür ist jedoch die Lernkurve sehr steil und man hat durch das Projekt viel Neues gelernt. </w:t>
      </w:r>
    </w:p>
    <w:p w14:paraId="133B7888" w14:textId="7300D433" w:rsidR="00FD3DEA" w:rsidRDefault="00FD3DEA" w:rsidP="00EB7096">
      <w:pPr>
        <w:pStyle w:val="FormatSe"/>
        <w:contextualSpacing/>
      </w:pPr>
      <w:r>
        <w:t>Zwischendurch gab es immer wieder Schwierigkeiten und Blocker, die den Workflow behinderten. Beispielsweise die Implementierung de</w:t>
      </w:r>
      <w:r w:rsidR="00693204">
        <w:t xml:space="preserve">s eigentlichen Reservierungsmanagementsystem </w:t>
      </w:r>
      <w:r>
        <w:t xml:space="preserve">war schwieriger als zuerst angenommen. </w:t>
      </w:r>
    </w:p>
    <w:p w14:paraId="62EFB60B" w14:textId="4480E4FA" w:rsidR="00FD3DEA" w:rsidRDefault="004D40AD" w:rsidP="00EB7096">
      <w:pPr>
        <w:pStyle w:val="FormatSe"/>
        <w:contextualSpacing/>
      </w:pPr>
      <w:r>
        <w:t xml:space="preserve">Das Arbeiten im Team erfordert eine gute Koordination. So hatten wir hin und wieder </w:t>
      </w:r>
      <w:proofErr w:type="spellStart"/>
      <w:r>
        <w:t>Merge</w:t>
      </w:r>
      <w:proofErr w:type="spellEnd"/>
      <w:r>
        <w:t xml:space="preserve">-Konflikte gehabt und andere Meinungsverschiedenheiten, die aber zum Glück immer gelöst werden konnten. </w:t>
      </w:r>
      <w:r w:rsidR="00FD3DEA">
        <w:t>Zudem hängen einige Features von anderen Features ab, die wiederum von anderen Teammitgliedern bearbeitet werden. Aus diesem Grund musste man auf das Teammitglied warten bzw. man schaut sich gemeinsam den Code an und hilft sich gegenseitig.</w:t>
      </w:r>
    </w:p>
    <w:p w14:paraId="1FDD1287" w14:textId="77777777" w:rsidR="009327A5" w:rsidRDefault="009327A5" w:rsidP="00EB7096">
      <w:pPr>
        <w:pStyle w:val="FormatSe"/>
        <w:contextualSpacing/>
      </w:pPr>
    </w:p>
    <w:p w14:paraId="4584CDD0" w14:textId="78F8F7C0" w:rsidR="004D40AD" w:rsidRDefault="004D40AD" w:rsidP="004D40AD">
      <w:pPr>
        <w:pStyle w:val="FormatSe"/>
        <w:contextualSpacing/>
      </w:pPr>
      <w:r>
        <w:t>Das Projekt hatte fast alle Bereiche der Webentwicklung abgedeckt (</w:t>
      </w:r>
      <w:proofErr w:type="spellStart"/>
      <w:r>
        <w:t>Fullstack</w:t>
      </w:r>
      <w:proofErr w:type="spellEnd"/>
      <w:r>
        <w:t>). Dazu gehören die Implementierungen im Backend und im Frontend, sowie die dazugehörigen E2E-Tests und Unit-Tests und natürlich auch das Verfassen der Dokumentation.</w:t>
      </w:r>
    </w:p>
    <w:p w14:paraId="53A7EB67" w14:textId="024589F3" w:rsidR="004D40AD" w:rsidRDefault="004D40AD" w:rsidP="00EB7096">
      <w:pPr>
        <w:pStyle w:val="FormatSe"/>
        <w:contextualSpacing/>
      </w:pPr>
      <w:r>
        <w:t xml:space="preserve">Von der Entwicklung bis zum </w:t>
      </w:r>
      <w:proofErr w:type="spellStart"/>
      <w:r>
        <w:t>Deployment</w:t>
      </w:r>
      <w:proofErr w:type="spellEnd"/>
      <w:r>
        <w:t xml:space="preserve"> war alles dabei. </w:t>
      </w:r>
    </w:p>
    <w:p w14:paraId="40C9D2DE" w14:textId="2B7E8924" w:rsidR="004D40AD" w:rsidRDefault="004D40AD" w:rsidP="00EB7096">
      <w:pPr>
        <w:pStyle w:val="FormatSe"/>
        <w:contextualSpacing/>
      </w:pPr>
      <w:r>
        <w:t>Das Projekt hat uns gezeigt, dass wir in der Lage waren, innerhalb einer gegebenen Zeit, eine fertige Anwendung zu entwickeln.</w:t>
      </w:r>
    </w:p>
    <w:p w14:paraId="305FE127" w14:textId="77777777" w:rsidR="009327A5" w:rsidRDefault="009327A5" w:rsidP="00EB7096">
      <w:pPr>
        <w:pStyle w:val="FormatSe"/>
        <w:contextualSpacing/>
      </w:pPr>
    </w:p>
    <w:p w14:paraId="3F8538AB" w14:textId="77777777" w:rsidR="004D40AD" w:rsidRDefault="004D40AD" w:rsidP="00EB7096">
      <w:pPr>
        <w:pStyle w:val="FormatSe"/>
        <w:contextualSpacing/>
      </w:pPr>
      <w:r>
        <w:t xml:space="preserve">Zusammenfassend kann man sagen, dass so ein Software-Projekt eine sehr große und wertvolle Erfahrung war. </w:t>
      </w:r>
      <w:r w:rsidR="00FD3DEA">
        <w:t xml:space="preserve">Vor allem aber hat es auch sehr viel Spaß gemacht und man ist am Ende doch sehr stolz diese Anwendung auf der </w:t>
      </w:r>
      <w:proofErr w:type="spellStart"/>
      <w:r w:rsidR="00FD3DEA">
        <w:t>MediaNight</w:t>
      </w:r>
      <w:proofErr w:type="spellEnd"/>
      <w:r w:rsidR="00FD3DEA">
        <w:t xml:space="preserve"> präsentieren zu dürfen.</w:t>
      </w:r>
    </w:p>
    <w:p w14:paraId="54867279" w14:textId="3F4A29E8" w:rsidR="00561146" w:rsidRDefault="00FD3DEA" w:rsidP="009327A5">
      <w:pPr>
        <w:pStyle w:val="FormatSe"/>
        <w:contextualSpacing/>
      </w:pPr>
      <w:r>
        <w:t>Vielleicht bietet sich noch die Gelegenheit an, unsere Anwendung in Zukunft zu vermarkten. Wir sehen da auf jeden Fall Potential.</w:t>
      </w:r>
    </w:p>
    <w:p w14:paraId="3B05A759" w14:textId="77777777" w:rsidR="00BA31C8" w:rsidRPr="00561146" w:rsidRDefault="00BA31C8" w:rsidP="00561146"/>
    <w:sectPr w:rsidR="00BA31C8" w:rsidRPr="00561146" w:rsidSect="00BA31C8">
      <w:headerReference w:type="even" r:id="rId11"/>
      <w:headerReference w:type="default" r:id="rId12"/>
      <w:footerReference w:type="even" r:id="rId13"/>
      <w:footerReference w:type="default" r:id="rId14"/>
      <w:headerReference w:type="first" r:id="rId15"/>
      <w:footerReference w:type="first" r:id="rId16"/>
      <w:pgSz w:w="11906" w:h="16838" w:code="9"/>
      <w:pgMar w:top="1418" w:right="851" w:bottom="1134" w:left="1701" w:header="851" w:footer="85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6EF36" w14:textId="77777777" w:rsidR="00F34E3D" w:rsidRDefault="00F34E3D" w:rsidP="00F179BD">
      <w:pPr>
        <w:spacing w:after="0" w:line="240" w:lineRule="auto"/>
      </w:pPr>
      <w:r>
        <w:separator/>
      </w:r>
    </w:p>
  </w:endnote>
  <w:endnote w:type="continuationSeparator" w:id="0">
    <w:p w14:paraId="240C13ED" w14:textId="77777777" w:rsidR="00F34E3D" w:rsidRDefault="00F34E3D" w:rsidP="00F17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430B" w14:textId="77777777" w:rsidR="00BA31C8" w:rsidRDefault="00BA31C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B418" w14:textId="77777777" w:rsidR="00BA31C8" w:rsidRDefault="00BA31C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83CB1" w14:textId="77777777" w:rsidR="00BA31C8" w:rsidRDefault="00BA31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B6DD5" w14:textId="77777777" w:rsidR="00F34E3D" w:rsidRDefault="00F34E3D" w:rsidP="00F179BD">
      <w:pPr>
        <w:spacing w:after="0" w:line="240" w:lineRule="auto"/>
      </w:pPr>
      <w:r>
        <w:separator/>
      </w:r>
    </w:p>
  </w:footnote>
  <w:footnote w:type="continuationSeparator" w:id="0">
    <w:p w14:paraId="7177B420" w14:textId="77777777" w:rsidR="00F34E3D" w:rsidRDefault="00F34E3D" w:rsidP="00F17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E4F7C" w14:textId="77777777" w:rsidR="00BA31C8" w:rsidRDefault="00BA31C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006747"/>
      <w:docPartObj>
        <w:docPartGallery w:val="Page Numbers (Top of Page)"/>
        <w:docPartUnique/>
      </w:docPartObj>
    </w:sdtPr>
    <w:sdtContent>
      <w:p w14:paraId="5D26CC3E" w14:textId="77777777" w:rsidR="00E81885" w:rsidRDefault="00E81885">
        <w:pPr>
          <w:pStyle w:val="Kopfzeile"/>
          <w:jc w:val="center"/>
          <w:rPr>
            <w:noProof/>
          </w:rPr>
        </w:pPr>
        <w:r>
          <w:fldChar w:fldCharType="begin"/>
        </w:r>
        <w:r>
          <w:instrText>PAGE   \* MERGEFORMAT</w:instrText>
        </w:r>
        <w:r>
          <w:fldChar w:fldCharType="separate"/>
        </w:r>
        <w:r>
          <w:rPr>
            <w:noProof/>
          </w:rPr>
          <w:t>4</w:t>
        </w:r>
        <w:r>
          <w:rPr>
            <w:noProof/>
          </w:rPr>
          <w:fldChar w:fldCharType="end"/>
        </w:r>
      </w:p>
      <w:p w14:paraId="3E0578CC" w14:textId="634DFE4D" w:rsidR="00E81885" w:rsidRDefault="00000000" w:rsidP="00177A62">
        <w:pPr>
          <w:pStyle w:val="Kopfzeile"/>
          <w:jc w:val="center"/>
          <w:rPr>
            <w:noProof/>
          </w:rPr>
        </w:pPr>
        <w:r>
          <w:rPr>
            <w:noProof/>
          </w:rPr>
          <w:pict w14:anchorId="294CCD24">
            <v:rect id="_x0000_i1025" style="width:0;height:1.5pt" o:hralign="center" o:hrstd="t" o:hr="t" fillcolor="#a0a0a0" stroked="f"/>
          </w:pict>
        </w:r>
      </w:p>
    </w:sdtContent>
  </w:sdt>
  <w:p w14:paraId="72F7F4BC" w14:textId="77777777" w:rsidR="00E81885" w:rsidRDefault="00E8188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4C28A" w14:textId="77777777" w:rsidR="00BA31C8" w:rsidRDefault="00BA31C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6EF8"/>
    <w:multiLevelType w:val="hybridMultilevel"/>
    <w:tmpl w:val="00FC3CE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E6088E"/>
    <w:multiLevelType w:val="hybridMultilevel"/>
    <w:tmpl w:val="DD78D726"/>
    <w:lvl w:ilvl="0" w:tplc="D6A86D9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611861"/>
    <w:multiLevelType w:val="hybridMultilevel"/>
    <w:tmpl w:val="28C0B50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2161BA"/>
    <w:multiLevelType w:val="hybridMultilevel"/>
    <w:tmpl w:val="433A5EE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2B09AD"/>
    <w:multiLevelType w:val="hybridMultilevel"/>
    <w:tmpl w:val="674EB11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E3E5652"/>
    <w:multiLevelType w:val="hybridMultilevel"/>
    <w:tmpl w:val="7DF46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EDA3AC2"/>
    <w:multiLevelType w:val="hybridMultilevel"/>
    <w:tmpl w:val="B344DC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F2D28A6"/>
    <w:multiLevelType w:val="hybridMultilevel"/>
    <w:tmpl w:val="D0606A5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F3C0B3F"/>
    <w:multiLevelType w:val="hybridMultilevel"/>
    <w:tmpl w:val="754AF7B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4479A6"/>
    <w:multiLevelType w:val="hybridMultilevel"/>
    <w:tmpl w:val="68EA3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3B1711"/>
    <w:multiLevelType w:val="hybridMultilevel"/>
    <w:tmpl w:val="A6661878"/>
    <w:lvl w:ilvl="0" w:tplc="6684759E">
      <w:start w:val="1"/>
      <w:numFmt w:val="decimal"/>
      <w:lvlText w:val="(%1)"/>
      <w:lvlJc w:val="left"/>
      <w:pPr>
        <w:ind w:left="750" w:hanging="39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1075C0"/>
    <w:multiLevelType w:val="multilevel"/>
    <w:tmpl w:val="16449270"/>
    <w:lvl w:ilvl="0">
      <w:start w:val="1"/>
      <w:numFmt w:val="decimal"/>
      <w:lvlText w:val="%1"/>
      <w:lvlJc w:val="left"/>
      <w:pPr>
        <w:tabs>
          <w:tab w:val="num" w:pos="0"/>
        </w:tabs>
        <w:ind w:left="737" w:hanging="737"/>
      </w:pPr>
    </w:lvl>
    <w:lvl w:ilvl="1">
      <w:start w:val="1"/>
      <w:numFmt w:val="decimal"/>
      <w:lvlText w:val="%1.%2"/>
      <w:lvlJc w:val="left"/>
      <w:pPr>
        <w:tabs>
          <w:tab w:val="num" w:pos="0"/>
        </w:tabs>
        <w:ind w:left="737" w:hanging="737"/>
      </w:pPr>
    </w:lvl>
    <w:lvl w:ilvl="2">
      <w:start w:val="1"/>
      <w:numFmt w:val="decimal"/>
      <w:lvlText w:val="%1.%2.%3"/>
      <w:lvlJc w:val="left"/>
      <w:pPr>
        <w:tabs>
          <w:tab w:val="num" w:pos="0"/>
        </w:tabs>
        <w:ind w:left="737" w:hanging="737"/>
      </w:pPr>
      <w:rPr>
        <w:rFonts w:ascii="Times New Roman" w:hAnsi="Times New Roman" w:cs="Times New Roman"/>
        <w:b w:val="0"/>
        <w:bCs w:val="0"/>
        <w:i w:val="0"/>
        <w:iCs w:val="0"/>
        <w:caps w:val="0"/>
        <w:smallCaps w:val="0"/>
        <w:strike w:val="0"/>
        <w:dstrike w:val="0"/>
        <w:vanish w:val="0"/>
        <w:webHidden w:val="0"/>
        <w:color w:val="000000"/>
        <w:spacing w:val="0"/>
        <w:w w:val="100"/>
        <w:kern w:val="0"/>
        <w:position w:val="0"/>
        <w:sz w:val="28"/>
        <w:szCs w:val="28"/>
        <w:u w:val="none"/>
        <w:effect w:val="none"/>
        <w:vertAlign w:val="baseline"/>
        <w:em w:val="none"/>
        <w:specVanish w:val="0"/>
      </w:rPr>
    </w:lvl>
    <w:lvl w:ilvl="3">
      <w:start w:val="1"/>
      <w:numFmt w:val="decimal"/>
      <w:lvlText w:val="%1.%2.%3.%4"/>
      <w:lvlJc w:val="left"/>
      <w:pPr>
        <w:tabs>
          <w:tab w:val="num" w:pos="0"/>
        </w:tabs>
        <w:ind w:left="737" w:hanging="737"/>
      </w:pPr>
    </w:lvl>
    <w:lvl w:ilvl="4">
      <w:start w:val="1"/>
      <w:numFmt w:val="decimal"/>
      <w:lvlText w:val="%1.%2.%3.%4.%5"/>
      <w:lvlJc w:val="left"/>
      <w:pPr>
        <w:tabs>
          <w:tab w:val="num" w:pos="0"/>
        </w:tabs>
        <w:ind w:left="737" w:hanging="737"/>
      </w:pPr>
    </w:lvl>
    <w:lvl w:ilvl="5">
      <w:start w:val="1"/>
      <w:numFmt w:val="decimal"/>
      <w:lvlText w:val="%1.%2.%3.%4.%5.%6"/>
      <w:lvlJc w:val="left"/>
      <w:pPr>
        <w:tabs>
          <w:tab w:val="num" w:pos="0"/>
        </w:tabs>
        <w:ind w:left="737" w:hanging="737"/>
      </w:pPr>
    </w:lvl>
    <w:lvl w:ilvl="6">
      <w:start w:val="1"/>
      <w:numFmt w:val="decimal"/>
      <w:lvlText w:val="%1.%2.%3.%4.%5.%6.%7"/>
      <w:lvlJc w:val="left"/>
      <w:pPr>
        <w:tabs>
          <w:tab w:val="num" w:pos="0"/>
        </w:tabs>
        <w:ind w:left="737" w:hanging="737"/>
      </w:pPr>
    </w:lvl>
    <w:lvl w:ilvl="7">
      <w:start w:val="1"/>
      <w:numFmt w:val="decimal"/>
      <w:lvlText w:val="%1.%2.%3.%4.%5.%6.%7.%8"/>
      <w:lvlJc w:val="left"/>
      <w:pPr>
        <w:tabs>
          <w:tab w:val="num" w:pos="0"/>
        </w:tabs>
        <w:ind w:left="737" w:hanging="737"/>
      </w:pPr>
    </w:lvl>
    <w:lvl w:ilvl="8">
      <w:start w:val="1"/>
      <w:numFmt w:val="decimal"/>
      <w:lvlText w:val="%1.%2.%3.%4.%5.%6.%7.%8.%9"/>
      <w:lvlJc w:val="left"/>
      <w:pPr>
        <w:tabs>
          <w:tab w:val="num" w:pos="0"/>
        </w:tabs>
        <w:ind w:left="737" w:hanging="737"/>
      </w:pPr>
    </w:lvl>
  </w:abstractNum>
  <w:abstractNum w:abstractNumId="12" w15:restartNumberingAfterBreak="0">
    <w:nsid w:val="28E17BB3"/>
    <w:multiLevelType w:val="hybridMultilevel"/>
    <w:tmpl w:val="3FF85A38"/>
    <w:lvl w:ilvl="0" w:tplc="9CA6F180">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79F5DD0"/>
    <w:multiLevelType w:val="hybridMultilevel"/>
    <w:tmpl w:val="8764A6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C8E2938"/>
    <w:multiLevelType w:val="hybridMultilevel"/>
    <w:tmpl w:val="4D447AA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F8C6A8D"/>
    <w:multiLevelType w:val="hybridMultilevel"/>
    <w:tmpl w:val="60122704"/>
    <w:lvl w:ilvl="0" w:tplc="FB023B1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66D6325"/>
    <w:multiLevelType w:val="multilevel"/>
    <w:tmpl w:val="D640F5EE"/>
    <w:lvl w:ilvl="0">
      <w:start w:val="1"/>
      <w:numFmt w:val="decimal"/>
      <w:pStyle w:val="berschrift1"/>
      <w:lvlText w:val="%1"/>
      <w:lvlJc w:val="left"/>
      <w:pPr>
        <w:ind w:left="737" w:hanging="737"/>
      </w:pPr>
      <w:rPr>
        <w:rFonts w:hint="default"/>
      </w:rPr>
    </w:lvl>
    <w:lvl w:ilvl="1">
      <w:start w:val="1"/>
      <w:numFmt w:val="decimal"/>
      <w:pStyle w:val="berschrift2"/>
      <w:lvlText w:val="%1.%2"/>
      <w:lvlJc w:val="left"/>
      <w:pPr>
        <w:ind w:left="737" w:hanging="737"/>
      </w:pPr>
      <w:rPr>
        <w:rFonts w:hint="default"/>
      </w:rPr>
    </w:lvl>
    <w:lvl w:ilvl="2">
      <w:start w:val="1"/>
      <w:numFmt w:val="decimal"/>
      <w:pStyle w:val="berschrift3"/>
      <w:lvlText w:val="%1.%2.%3"/>
      <w:lvlJc w:val="left"/>
      <w:pPr>
        <w:ind w:left="737" w:hanging="73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ind w:left="737" w:hanging="737"/>
      </w:pPr>
      <w:rPr>
        <w:rFonts w:hint="default"/>
      </w:rPr>
    </w:lvl>
    <w:lvl w:ilvl="4">
      <w:start w:val="1"/>
      <w:numFmt w:val="decimal"/>
      <w:pStyle w:val="berschrift5"/>
      <w:lvlText w:val="%1.%2.%3.%4.%5"/>
      <w:lvlJc w:val="left"/>
      <w:pPr>
        <w:ind w:left="737" w:hanging="737"/>
      </w:pPr>
      <w:rPr>
        <w:rFonts w:hint="default"/>
      </w:rPr>
    </w:lvl>
    <w:lvl w:ilvl="5">
      <w:start w:val="1"/>
      <w:numFmt w:val="decimal"/>
      <w:pStyle w:val="berschrift6"/>
      <w:lvlText w:val="%1.%2.%3.%4.%5.%6"/>
      <w:lvlJc w:val="left"/>
      <w:pPr>
        <w:ind w:left="737" w:hanging="737"/>
      </w:pPr>
      <w:rPr>
        <w:rFonts w:hint="default"/>
      </w:rPr>
    </w:lvl>
    <w:lvl w:ilvl="6">
      <w:start w:val="1"/>
      <w:numFmt w:val="decimal"/>
      <w:pStyle w:val="berschrift7"/>
      <w:lvlText w:val="%1.%2.%3.%4.%5.%6.%7"/>
      <w:lvlJc w:val="left"/>
      <w:pPr>
        <w:ind w:left="737" w:hanging="737"/>
      </w:pPr>
      <w:rPr>
        <w:rFonts w:hint="default"/>
      </w:rPr>
    </w:lvl>
    <w:lvl w:ilvl="7">
      <w:start w:val="1"/>
      <w:numFmt w:val="decimal"/>
      <w:pStyle w:val="berschrift8"/>
      <w:lvlText w:val="%1.%2.%3.%4.%5.%6.%7.%8"/>
      <w:lvlJc w:val="left"/>
      <w:pPr>
        <w:ind w:left="737" w:hanging="737"/>
      </w:pPr>
      <w:rPr>
        <w:rFonts w:hint="default"/>
      </w:rPr>
    </w:lvl>
    <w:lvl w:ilvl="8">
      <w:start w:val="1"/>
      <w:numFmt w:val="decimal"/>
      <w:pStyle w:val="berschrift9"/>
      <w:lvlText w:val="%1.%2.%3.%4.%5.%6.%7.%8.%9"/>
      <w:lvlJc w:val="left"/>
      <w:pPr>
        <w:ind w:left="737" w:hanging="737"/>
      </w:pPr>
      <w:rPr>
        <w:rFonts w:hint="default"/>
      </w:rPr>
    </w:lvl>
  </w:abstractNum>
  <w:abstractNum w:abstractNumId="17" w15:restartNumberingAfterBreak="0">
    <w:nsid w:val="5ED614F8"/>
    <w:multiLevelType w:val="hybridMultilevel"/>
    <w:tmpl w:val="B3EE615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9BA5655"/>
    <w:multiLevelType w:val="hybridMultilevel"/>
    <w:tmpl w:val="65500F7E"/>
    <w:lvl w:ilvl="0" w:tplc="229862C4">
      <w:start w:val="97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4D5569"/>
    <w:multiLevelType w:val="hybridMultilevel"/>
    <w:tmpl w:val="068EC1B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B915F56"/>
    <w:multiLevelType w:val="multilevel"/>
    <w:tmpl w:val="787A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0442E5"/>
    <w:multiLevelType w:val="hybridMultilevel"/>
    <w:tmpl w:val="09DA4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30A08E4"/>
    <w:multiLevelType w:val="hybridMultilevel"/>
    <w:tmpl w:val="32C61B5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4133B8E"/>
    <w:multiLevelType w:val="hybridMultilevel"/>
    <w:tmpl w:val="C8BC8F9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80643689">
    <w:abstractNumId w:val="16"/>
  </w:num>
  <w:num w:numId="2" w16cid:durableId="1431663618">
    <w:abstractNumId w:val="21"/>
  </w:num>
  <w:num w:numId="3" w16cid:durableId="597177781">
    <w:abstractNumId w:val="2"/>
  </w:num>
  <w:num w:numId="4" w16cid:durableId="1206211397">
    <w:abstractNumId w:val="17"/>
  </w:num>
  <w:num w:numId="5" w16cid:durableId="1792094694">
    <w:abstractNumId w:val="15"/>
  </w:num>
  <w:num w:numId="6" w16cid:durableId="799878943">
    <w:abstractNumId w:val="23"/>
  </w:num>
  <w:num w:numId="7" w16cid:durableId="241794989">
    <w:abstractNumId w:val="8"/>
  </w:num>
  <w:num w:numId="8" w16cid:durableId="2024359784">
    <w:abstractNumId w:val="22"/>
  </w:num>
  <w:num w:numId="9" w16cid:durableId="949243196">
    <w:abstractNumId w:val="7"/>
  </w:num>
  <w:num w:numId="10" w16cid:durableId="995498720">
    <w:abstractNumId w:val="4"/>
  </w:num>
  <w:num w:numId="11" w16cid:durableId="919214539">
    <w:abstractNumId w:val="10"/>
  </w:num>
  <w:num w:numId="12" w16cid:durableId="309336015">
    <w:abstractNumId w:val="3"/>
  </w:num>
  <w:num w:numId="13" w16cid:durableId="2129154138">
    <w:abstractNumId w:val="19"/>
  </w:num>
  <w:num w:numId="14" w16cid:durableId="1855341125">
    <w:abstractNumId w:val="0"/>
  </w:num>
  <w:num w:numId="15" w16cid:durableId="1549105363">
    <w:abstractNumId w:val="6"/>
  </w:num>
  <w:num w:numId="16" w16cid:durableId="1301836559">
    <w:abstractNumId w:val="14"/>
  </w:num>
  <w:num w:numId="17" w16cid:durableId="1783840731">
    <w:abstractNumId w:val="12"/>
  </w:num>
  <w:num w:numId="18" w16cid:durableId="871767304">
    <w:abstractNumId w:val="18"/>
  </w:num>
  <w:num w:numId="19" w16cid:durableId="2144694940">
    <w:abstractNumId w:val="9"/>
  </w:num>
  <w:num w:numId="20" w16cid:durableId="1851216561">
    <w:abstractNumId w:val="5"/>
  </w:num>
  <w:num w:numId="21" w16cid:durableId="1604874726">
    <w:abstractNumId w:val="1"/>
  </w:num>
  <w:num w:numId="22" w16cid:durableId="264533619">
    <w:abstractNumId w:val="13"/>
  </w:num>
  <w:num w:numId="23" w16cid:durableId="1059130846">
    <w:abstractNumId w:val="20"/>
  </w:num>
  <w:num w:numId="24" w16cid:durableId="32243895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41730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5C"/>
    <w:rsid w:val="0000112A"/>
    <w:rsid w:val="000020D3"/>
    <w:rsid w:val="00003481"/>
    <w:rsid w:val="0000441F"/>
    <w:rsid w:val="00004665"/>
    <w:rsid w:val="00007140"/>
    <w:rsid w:val="000117D8"/>
    <w:rsid w:val="00021CD7"/>
    <w:rsid w:val="00022091"/>
    <w:rsid w:val="000232C7"/>
    <w:rsid w:val="00031EEB"/>
    <w:rsid w:val="00033ED1"/>
    <w:rsid w:val="00035588"/>
    <w:rsid w:val="00037A19"/>
    <w:rsid w:val="0004159A"/>
    <w:rsid w:val="000466CF"/>
    <w:rsid w:val="000504B5"/>
    <w:rsid w:val="0005058A"/>
    <w:rsid w:val="0005065F"/>
    <w:rsid w:val="00050B86"/>
    <w:rsid w:val="000514CA"/>
    <w:rsid w:val="00051503"/>
    <w:rsid w:val="000522C7"/>
    <w:rsid w:val="0005356B"/>
    <w:rsid w:val="00055174"/>
    <w:rsid w:val="000559D2"/>
    <w:rsid w:val="000570D4"/>
    <w:rsid w:val="0005773E"/>
    <w:rsid w:val="00064979"/>
    <w:rsid w:val="00064CD7"/>
    <w:rsid w:val="00070795"/>
    <w:rsid w:val="000721DC"/>
    <w:rsid w:val="00072817"/>
    <w:rsid w:val="00072929"/>
    <w:rsid w:val="00073118"/>
    <w:rsid w:val="00073D2F"/>
    <w:rsid w:val="000751F3"/>
    <w:rsid w:val="00081025"/>
    <w:rsid w:val="0008176E"/>
    <w:rsid w:val="000851DE"/>
    <w:rsid w:val="000871B0"/>
    <w:rsid w:val="000901F2"/>
    <w:rsid w:val="00092444"/>
    <w:rsid w:val="000954CD"/>
    <w:rsid w:val="000A07C6"/>
    <w:rsid w:val="000A2623"/>
    <w:rsid w:val="000A301F"/>
    <w:rsid w:val="000A3113"/>
    <w:rsid w:val="000A5962"/>
    <w:rsid w:val="000B196F"/>
    <w:rsid w:val="000C0200"/>
    <w:rsid w:val="000C124D"/>
    <w:rsid w:val="000C30CE"/>
    <w:rsid w:val="000D7DFF"/>
    <w:rsid w:val="000E2F2A"/>
    <w:rsid w:val="000E4142"/>
    <w:rsid w:val="000E4CF4"/>
    <w:rsid w:val="000E63A2"/>
    <w:rsid w:val="000E6EBF"/>
    <w:rsid w:val="000E7928"/>
    <w:rsid w:val="000F1695"/>
    <w:rsid w:val="000F1ADF"/>
    <w:rsid w:val="000F3112"/>
    <w:rsid w:val="00111C5A"/>
    <w:rsid w:val="001138A9"/>
    <w:rsid w:val="00116D41"/>
    <w:rsid w:val="00117A5B"/>
    <w:rsid w:val="00120BB8"/>
    <w:rsid w:val="00123197"/>
    <w:rsid w:val="00124622"/>
    <w:rsid w:val="001248A0"/>
    <w:rsid w:val="00125C7D"/>
    <w:rsid w:val="0012759E"/>
    <w:rsid w:val="00130CBB"/>
    <w:rsid w:val="00136A27"/>
    <w:rsid w:val="001412D6"/>
    <w:rsid w:val="00141834"/>
    <w:rsid w:val="00142E06"/>
    <w:rsid w:val="00142FB9"/>
    <w:rsid w:val="001463A6"/>
    <w:rsid w:val="00151A4A"/>
    <w:rsid w:val="00155391"/>
    <w:rsid w:val="00157F15"/>
    <w:rsid w:val="001622BC"/>
    <w:rsid w:val="00163FE9"/>
    <w:rsid w:val="0016584D"/>
    <w:rsid w:val="00171BC6"/>
    <w:rsid w:val="001751F7"/>
    <w:rsid w:val="001755D0"/>
    <w:rsid w:val="00177A62"/>
    <w:rsid w:val="00177F58"/>
    <w:rsid w:val="00185E73"/>
    <w:rsid w:val="0018778F"/>
    <w:rsid w:val="001878A0"/>
    <w:rsid w:val="00190918"/>
    <w:rsid w:val="0019097E"/>
    <w:rsid w:val="001913E7"/>
    <w:rsid w:val="001920AA"/>
    <w:rsid w:val="00192571"/>
    <w:rsid w:val="00196C5B"/>
    <w:rsid w:val="001A4D5B"/>
    <w:rsid w:val="001B54FE"/>
    <w:rsid w:val="001B6B0D"/>
    <w:rsid w:val="001B6E58"/>
    <w:rsid w:val="001C17C7"/>
    <w:rsid w:val="001C1EAC"/>
    <w:rsid w:val="001C34B0"/>
    <w:rsid w:val="001C580C"/>
    <w:rsid w:val="001D3931"/>
    <w:rsid w:val="001E0A68"/>
    <w:rsid w:val="001E1377"/>
    <w:rsid w:val="001E14E8"/>
    <w:rsid w:val="001E6556"/>
    <w:rsid w:val="001F157B"/>
    <w:rsid w:val="001F775A"/>
    <w:rsid w:val="00200413"/>
    <w:rsid w:val="00202CAC"/>
    <w:rsid w:val="0020342A"/>
    <w:rsid w:val="00206D0D"/>
    <w:rsid w:val="002101C0"/>
    <w:rsid w:val="002149F0"/>
    <w:rsid w:val="00216D1A"/>
    <w:rsid w:val="0021792F"/>
    <w:rsid w:val="00221924"/>
    <w:rsid w:val="002249A0"/>
    <w:rsid w:val="00224A8E"/>
    <w:rsid w:val="00231077"/>
    <w:rsid w:val="002316E3"/>
    <w:rsid w:val="00232D66"/>
    <w:rsid w:val="00233184"/>
    <w:rsid w:val="0023384A"/>
    <w:rsid w:val="00242980"/>
    <w:rsid w:val="00245358"/>
    <w:rsid w:val="002454FB"/>
    <w:rsid w:val="00246A58"/>
    <w:rsid w:val="002478A5"/>
    <w:rsid w:val="00251BC4"/>
    <w:rsid w:val="00252E57"/>
    <w:rsid w:val="002558BB"/>
    <w:rsid w:val="0026519F"/>
    <w:rsid w:val="00277442"/>
    <w:rsid w:val="00277641"/>
    <w:rsid w:val="00282CBB"/>
    <w:rsid w:val="002851ED"/>
    <w:rsid w:val="00285B75"/>
    <w:rsid w:val="002876BE"/>
    <w:rsid w:val="00290F2D"/>
    <w:rsid w:val="00293419"/>
    <w:rsid w:val="002950BF"/>
    <w:rsid w:val="00296F43"/>
    <w:rsid w:val="00297CB8"/>
    <w:rsid w:val="002A230F"/>
    <w:rsid w:val="002A2554"/>
    <w:rsid w:val="002A6BE5"/>
    <w:rsid w:val="002B0574"/>
    <w:rsid w:val="002B118D"/>
    <w:rsid w:val="002B2A29"/>
    <w:rsid w:val="002B526F"/>
    <w:rsid w:val="002B57D4"/>
    <w:rsid w:val="002B7EA8"/>
    <w:rsid w:val="002C1786"/>
    <w:rsid w:val="002C4752"/>
    <w:rsid w:val="002C519E"/>
    <w:rsid w:val="002D1FEA"/>
    <w:rsid w:val="002D3BAD"/>
    <w:rsid w:val="002D440D"/>
    <w:rsid w:val="002D59FB"/>
    <w:rsid w:val="002E0CFC"/>
    <w:rsid w:val="002E1479"/>
    <w:rsid w:val="002E59E5"/>
    <w:rsid w:val="002E6691"/>
    <w:rsid w:val="002E6F12"/>
    <w:rsid w:val="002F2896"/>
    <w:rsid w:val="002F4273"/>
    <w:rsid w:val="002F58D2"/>
    <w:rsid w:val="002F6000"/>
    <w:rsid w:val="002F7F26"/>
    <w:rsid w:val="00304CC2"/>
    <w:rsid w:val="003059AC"/>
    <w:rsid w:val="003059EA"/>
    <w:rsid w:val="00307E87"/>
    <w:rsid w:val="00310E8E"/>
    <w:rsid w:val="003128E2"/>
    <w:rsid w:val="003157B2"/>
    <w:rsid w:val="003158DF"/>
    <w:rsid w:val="00315CED"/>
    <w:rsid w:val="003160C3"/>
    <w:rsid w:val="003162FC"/>
    <w:rsid w:val="003171B8"/>
    <w:rsid w:val="0032178A"/>
    <w:rsid w:val="0032534F"/>
    <w:rsid w:val="003329AA"/>
    <w:rsid w:val="003356B9"/>
    <w:rsid w:val="003374ED"/>
    <w:rsid w:val="00340116"/>
    <w:rsid w:val="0034099F"/>
    <w:rsid w:val="003417A5"/>
    <w:rsid w:val="00342307"/>
    <w:rsid w:val="0034339E"/>
    <w:rsid w:val="00345E5C"/>
    <w:rsid w:val="0034696D"/>
    <w:rsid w:val="00351F25"/>
    <w:rsid w:val="003575C4"/>
    <w:rsid w:val="00365444"/>
    <w:rsid w:val="00370309"/>
    <w:rsid w:val="0037592D"/>
    <w:rsid w:val="00375E39"/>
    <w:rsid w:val="00376BAD"/>
    <w:rsid w:val="00377538"/>
    <w:rsid w:val="0037756D"/>
    <w:rsid w:val="0038071B"/>
    <w:rsid w:val="0039084A"/>
    <w:rsid w:val="00393064"/>
    <w:rsid w:val="003A520C"/>
    <w:rsid w:val="003A67D6"/>
    <w:rsid w:val="003A7E4C"/>
    <w:rsid w:val="003B0331"/>
    <w:rsid w:val="003B049B"/>
    <w:rsid w:val="003B0D44"/>
    <w:rsid w:val="003B1135"/>
    <w:rsid w:val="003B2A38"/>
    <w:rsid w:val="003B2E25"/>
    <w:rsid w:val="003B45F7"/>
    <w:rsid w:val="003C249B"/>
    <w:rsid w:val="003C4040"/>
    <w:rsid w:val="003C44E0"/>
    <w:rsid w:val="003C60AC"/>
    <w:rsid w:val="003C7131"/>
    <w:rsid w:val="003D2C80"/>
    <w:rsid w:val="003D350D"/>
    <w:rsid w:val="003D38C2"/>
    <w:rsid w:val="003D7EAB"/>
    <w:rsid w:val="003E1827"/>
    <w:rsid w:val="003E254B"/>
    <w:rsid w:val="003E2B40"/>
    <w:rsid w:val="003E337D"/>
    <w:rsid w:val="003E458F"/>
    <w:rsid w:val="003E5EA3"/>
    <w:rsid w:val="003E6CE7"/>
    <w:rsid w:val="003E74E1"/>
    <w:rsid w:val="003F2E7D"/>
    <w:rsid w:val="003F310C"/>
    <w:rsid w:val="003F3513"/>
    <w:rsid w:val="003F4F42"/>
    <w:rsid w:val="003F565A"/>
    <w:rsid w:val="003F7538"/>
    <w:rsid w:val="004008A8"/>
    <w:rsid w:val="00404B5A"/>
    <w:rsid w:val="00406A22"/>
    <w:rsid w:val="00410DA5"/>
    <w:rsid w:val="00413A14"/>
    <w:rsid w:val="004206AE"/>
    <w:rsid w:val="00420AC5"/>
    <w:rsid w:val="00421E2D"/>
    <w:rsid w:val="0042372F"/>
    <w:rsid w:val="00424D14"/>
    <w:rsid w:val="0042581E"/>
    <w:rsid w:val="0042618D"/>
    <w:rsid w:val="00426ABA"/>
    <w:rsid w:val="00427786"/>
    <w:rsid w:val="00427CAF"/>
    <w:rsid w:val="00430282"/>
    <w:rsid w:val="00431ED3"/>
    <w:rsid w:val="004331D2"/>
    <w:rsid w:val="0043593A"/>
    <w:rsid w:val="004373AC"/>
    <w:rsid w:val="00440D9C"/>
    <w:rsid w:val="00442D76"/>
    <w:rsid w:val="00443C8B"/>
    <w:rsid w:val="00444962"/>
    <w:rsid w:val="00450E9E"/>
    <w:rsid w:val="00451658"/>
    <w:rsid w:val="004526D3"/>
    <w:rsid w:val="00452D6F"/>
    <w:rsid w:val="004569A8"/>
    <w:rsid w:val="0045708D"/>
    <w:rsid w:val="00460452"/>
    <w:rsid w:val="0046096B"/>
    <w:rsid w:val="00463942"/>
    <w:rsid w:val="004646B2"/>
    <w:rsid w:val="0046500D"/>
    <w:rsid w:val="00466C5D"/>
    <w:rsid w:val="00466C92"/>
    <w:rsid w:val="00467454"/>
    <w:rsid w:val="00471F63"/>
    <w:rsid w:val="00475C87"/>
    <w:rsid w:val="00476BE3"/>
    <w:rsid w:val="004826F7"/>
    <w:rsid w:val="00483D67"/>
    <w:rsid w:val="00484B8D"/>
    <w:rsid w:val="00485948"/>
    <w:rsid w:val="004931A7"/>
    <w:rsid w:val="004940F5"/>
    <w:rsid w:val="00496B5A"/>
    <w:rsid w:val="00497C2A"/>
    <w:rsid w:val="004A0656"/>
    <w:rsid w:val="004A20C5"/>
    <w:rsid w:val="004A57DE"/>
    <w:rsid w:val="004A5AF3"/>
    <w:rsid w:val="004A7047"/>
    <w:rsid w:val="004B00BD"/>
    <w:rsid w:val="004B162A"/>
    <w:rsid w:val="004B2D46"/>
    <w:rsid w:val="004B2F52"/>
    <w:rsid w:val="004B2F5A"/>
    <w:rsid w:val="004B446D"/>
    <w:rsid w:val="004B473A"/>
    <w:rsid w:val="004B4B10"/>
    <w:rsid w:val="004B653F"/>
    <w:rsid w:val="004C2C0B"/>
    <w:rsid w:val="004C57FF"/>
    <w:rsid w:val="004D1E13"/>
    <w:rsid w:val="004D32A5"/>
    <w:rsid w:val="004D3A90"/>
    <w:rsid w:val="004D3F62"/>
    <w:rsid w:val="004D40AD"/>
    <w:rsid w:val="004D61E1"/>
    <w:rsid w:val="004E080A"/>
    <w:rsid w:val="004E15C7"/>
    <w:rsid w:val="004E1C12"/>
    <w:rsid w:val="004E26E4"/>
    <w:rsid w:val="004E33FC"/>
    <w:rsid w:val="004E515B"/>
    <w:rsid w:val="004E594D"/>
    <w:rsid w:val="004E683D"/>
    <w:rsid w:val="004E7E72"/>
    <w:rsid w:val="004F11C3"/>
    <w:rsid w:val="004F3500"/>
    <w:rsid w:val="004F6945"/>
    <w:rsid w:val="00501C35"/>
    <w:rsid w:val="005055D4"/>
    <w:rsid w:val="005158D5"/>
    <w:rsid w:val="00515CAB"/>
    <w:rsid w:val="00515D16"/>
    <w:rsid w:val="00515D70"/>
    <w:rsid w:val="00516DFF"/>
    <w:rsid w:val="005176DA"/>
    <w:rsid w:val="00520CCD"/>
    <w:rsid w:val="00521395"/>
    <w:rsid w:val="00521D3A"/>
    <w:rsid w:val="00522138"/>
    <w:rsid w:val="0052389C"/>
    <w:rsid w:val="005239F2"/>
    <w:rsid w:val="005253AA"/>
    <w:rsid w:val="00526507"/>
    <w:rsid w:val="00527038"/>
    <w:rsid w:val="00530A19"/>
    <w:rsid w:val="005311E7"/>
    <w:rsid w:val="0053216B"/>
    <w:rsid w:val="00533AC4"/>
    <w:rsid w:val="00535CDE"/>
    <w:rsid w:val="00540108"/>
    <w:rsid w:val="00541409"/>
    <w:rsid w:val="00541490"/>
    <w:rsid w:val="00541D5D"/>
    <w:rsid w:val="00543203"/>
    <w:rsid w:val="00543793"/>
    <w:rsid w:val="00547285"/>
    <w:rsid w:val="00553A23"/>
    <w:rsid w:val="0055450F"/>
    <w:rsid w:val="005572AB"/>
    <w:rsid w:val="005603CC"/>
    <w:rsid w:val="0056099C"/>
    <w:rsid w:val="00561146"/>
    <w:rsid w:val="00562A61"/>
    <w:rsid w:val="00565499"/>
    <w:rsid w:val="005677FE"/>
    <w:rsid w:val="00572105"/>
    <w:rsid w:val="005731A6"/>
    <w:rsid w:val="00573959"/>
    <w:rsid w:val="00573FCD"/>
    <w:rsid w:val="005747A3"/>
    <w:rsid w:val="00576293"/>
    <w:rsid w:val="00576BA3"/>
    <w:rsid w:val="00587F30"/>
    <w:rsid w:val="00591680"/>
    <w:rsid w:val="00592675"/>
    <w:rsid w:val="00592676"/>
    <w:rsid w:val="00594999"/>
    <w:rsid w:val="00596107"/>
    <w:rsid w:val="005A0C09"/>
    <w:rsid w:val="005A12C8"/>
    <w:rsid w:val="005A42C8"/>
    <w:rsid w:val="005B0011"/>
    <w:rsid w:val="005B1056"/>
    <w:rsid w:val="005B1C88"/>
    <w:rsid w:val="005B2A26"/>
    <w:rsid w:val="005B4111"/>
    <w:rsid w:val="005B5AA4"/>
    <w:rsid w:val="005B65A9"/>
    <w:rsid w:val="005C1250"/>
    <w:rsid w:val="005D3DF6"/>
    <w:rsid w:val="005D489D"/>
    <w:rsid w:val="005E11BC"/>
    <w:rsid w:val="005E2A21"/>
    <w:rsid w:val="005E30A4"/>
    <w:rsid w:val="005E46A7"/>
    <w:rsid w:val="005E6489"/>
    <w:rsid w:val="005F0B28"/>
    <w:rsid w:val="005F0E66"/>
    <w:rsid w:val="005F26B4"/>
    <w:rsid w:val="005F4671"/>
    <w:rsid w:val="005F5FAA"/>
    <w:rsid w:val="005F77DE"/>
    <w:rsid w:val="005F786F"/>
    <w:rsid w:val="00601A57"/>
    <w:rsid w:val="006039D8"/>
    <w:rsid w:val="0060704A"/>
    <w:rsid w:val="006078E7"/>
    <w:rsid w:val="0061075D"/>
    <w:rsid w:val="00617E90"/>
    <w:rsid w:val="006212E4"/>
    <w:rsid w:val="006213B5"/>
    <w:rsid w:val="006222B8"/>
    <w:rsid w:val="00622D99"/>
    <w:rsid w:val="00623B7D"/>
    <w:rsid w:val="006256AE"/>
    <w:rsid w:val="00626A8D"/>
    <w:rsid w:val="00627F60"/>
    <w:rsid w:val="006330CB"/>
    <w:rsid w:val="00633680"/>
    <w:rsid w:val="00633BC1"/>
    <w:rsid w:val="006350BA"/>
    <w:rsid w:val="0063532D"/>
    <w:rsid w:val="006371FA"/>
    <w:rsid w:val="006423B9"/>
    <w:rsid w:val="006436FF"/>
    <w:rsid w:val="006445E4"/>
    <w:rsid w:val="00651484"/>
    <w:rsid w:val="006565DD"/>
    <w:rsid w:val="00657DDC"/>
    <w:rsid w:val="0066015F"/>
    <w:rsid w:val="006602DE"/>
    <w:rsid w:val="00660685"/>
    <w:rsid w:val="006614D2"/>
    <w:rsid w:val="0066648A"/>
    <w:rsid w:val="00667459"/>
    <w:rsid w:val="00670118"/>
    <w:rsid w:val="006730A1"/>
    <w:rsid w:val="00680DA0"/>
    <w:rsid w:val="006832D2"/>
    <w:rsid w:val="006921B4"/>
    <w:rsid w:val="00693111"/>
    <w:rsid w:val="00693204"/>
    <w:rsid w:val="006957B0"/>
    <w:rsid w:val="006A1B2F"/>
    <w:rsid w:val="006A1EAA"/>
    <w:rsid w:val="006A21AB"/>
    <w:rsid w:val="006A2EA9"/>
    <w:rsid w:val="006A313F"/>
    <w:rsid w:val="006A4689"/>
    <w:rsid w:val="006A6D8A"/>
    <w:rsid w:val="006A7200"/>
    <w:rsid w:val="006B2E45"/>
    <w:rsid w:val="006B3343"/>
    <w:rsid w:val="006B3EE4"/>
    <w:rsid w:val="006B5366"/>
    <w:rsid w:val="006B5848"/>
    <w:rsid w:val="006B6FDA"/>
    <w:rsid w:val="006C128B"/>
    <w:rsid w:val="006C5843"/>
    <w:rsid w:val="006C6210"/>
    <w:rsid w:val="006C67C3"/>
    <w:rsid w:val="006C7C68"/>
    <w:rsid w:val="006D59BD"/>
    <w:rsid w:val="006D7B9D"/>
    <w:rsid w:val="006E0A91"/>
    <w:rsid w:val="006E22A3"/>
    <w:rsid w:val="006E6026"/>
    <w:rsid w:val="006F0A6D"/>
    <w:rsid w:val="006F1E60"/>
    <w:rsid w:val="006F24E8"/>
    <w:rsid w:val="006F3244"/>
    <w:rsid w:val="006F7EE2"/>
    <w:rsid w:val="00702299"/>
    <w:rsid w:val="00702E67"/>
    <w:rsid w:val="00704010"/>
    <w:rsid w:val="00712598"/>
    <w:rsid w:val="007133BC"/>
    <w:rsid w:val="007169AF"/>
    <w:rsid w:val="0071796F"/>
    <w:rsid w:val="00721602"/>
    <w:rsid w:val="0072171E"/>
    <w:rsid w:val="007226C4"/>
    <w:rsid w:val="00731EE4"/>
    <w:rsid w:val="00733274"/>
    <w:rsid w:val="0073400E"/>
    <w:rsid w:val="00734534"/>
    <w:rsid w:val="00736840"/>
    <w:rsid w:val="0074394F"/>
    <w:rsid w:val="00743BEF"/>
    <w:rsid w:val="00746EFF"/>
    <w:rsid w:val="007501A0"/>
    <w:rsid w:val="00750626"/>
    <w:rsid w:val="00755414"/>
    <w:rsid w:val="0075659B"/>
    <w:rsid w:val="00756AFF"/>
    <w:rsid w:val="00761D9E"/>
    <w:rsid w:val="007653DE"/>
    <w:rsid w:val="007661F9"/>
    <w:rsid w:val="00771BC0"/>
    <w:rsid w:val="007732C6"/>
    <w:rsid w:val="0077337A"/>
    <w:rsid w:val="007733B2"/>
    <w:rsid w:val="00775934"/>
    <w:rsid w:val="00775F95"/>
    <w:rsid w:val="0077773E"/>
    <w:rsid w:val="007833B4"/>
    <w:rsid w:val="00784DEB"/>
    <w:rsid w:val="0078588D"/>
    <w:rsid w:val="007873A1"/>
    <w:rsid w:val="00787EA9"/>
    <w:rsid w:val="00790E65"/>
    <w:rsid w:val="00796853"/>
    <w:rsid w:val="007A14E1"/>
    <w:rsid w:val="007A466F"/>
    <w:rsid w:val="007A70A2"/>
    <w:rsid w:val="007A74B1"/>
    <w:rsid w:val="007B1979"/>
    <w:rsid w:val="007B227E"/>
    <w:rsid w:val="007B29AC"/>
    <w:rsid w:val="007B2FCB"/>
    <w:rsid w:val="007B471B"/>
    <w:rsid w:val="007B4BE2"/>
    <w:rsid w:val="007B5334"/>
    <w:rsid w:val="007B6B85"/>
    <w:rsid w:val="007C26FA"/>
    <w:rsid w:val="007C3A2F"/>
    <w:rsid w:val="007C4872"/>
    <w:rsid w:val="007C55A4"/>
    <w:rsid w:val="007C7745"/>
    <w:rsid w:val="007C77C0"/>
    <w:rsid w:val="007D1CA7"/>
    <w:rsid w:val="007D30DB"/>
    <w:rsid w:val="007D5224"/>
    <w:rsid w:val="007D5268"/>
    <w:rsid w:val="007D74CF"/>
    <w:rsid w:val="007E1AFD"/>
    <w:rsid w:val="007E2B1A"/>
    <w:rsid w:val="007E72C8"/>
    <w:rsid w:val="007E7317"/>
    <w:rsid w:val="007E75A4"/>
    <w:rsid w:val="007F1878"/>
    <w:rsid w:val="007F2206"/>
    <w:rsid w:val="007F656C"/>
    <w:rsid w:val="00800576"/>
    <w:rsid w:val="00801D4C"/>
    <w:rsid w:val="00801E04"/>
    <w:rsid w:val="008064C8"/>
    <w:rsid w:val="008115CE"/>
    <w:rsid w:val="00812242"/>
    <w:rsid w:val="00812AAF"/>
    <w:rsid w:val="0081476C"/>
    <w:rsid w:val="008148ED"/>
    <w:rsid w:val="008169E5"/>
    <w:rsid w:val="00816F2A"/>
    <w:rsid w:val="0082414F"/>
    <w:rsid w:val="00824776"/>
    <w:rsid w:val="008269D6"/>
    <w:rsid w:val="00826AC8"/>
    <w:rsid w:val="008276D0"/>
    <w:rsid w:val="008300B2"/>
    <w:rsid w:val="0083173E"/>
    <w:rsid w:val="00833FD2"/>
    <w:rsid w:val="0083566A"/>
    <w:rsid w:val="00837CD9"/>
    <w:rsid w:val="0084172F"/>
    <w:rsid w:val="00845700"/>
    <w:rsid w:val="00851F93"/>
    <w:rsid w:val="00853708"/>
    <w:rsid w:val="00854E22"/>
    <w:rsid w:val="00854ECC"/>
    <w:rsid w:val="008551A9"/>
    <w:rsid w:val="008552A3"/>
    <w:rsid w:val="00862B48"/>
    <w:rsid w:val="00863D64"/>
    <w:rsid w:val="0087292A"/>
    <w:rsid w:val="00874E4D"/>
    <w:rsid w:val="00875091"/>
    <w:rsid w:val="00876E97"/>
    <w:rsid w:val="008839A9"/>
    <w:rsid w:val="00885365"/>
    <w:rsid w:val="00886C89"/>
    <w:rsid w:val="008922BC"/>
    <w:rsid w:val="00895446"/>
    <w:rsid w:val="00897B8D"/>
    <w:rsid w:val="008A2BE7"/>
    <w:rsid w:val="008A415B"/>
    <w:rsid w:val="008A728B"/>
    <w:rsid w:val="008A7635"/>
    <w:rsid w:val="008A7BB1"/>
    <w:rsid w:val="008B2BD8"/>
    <w:rsid w:val="008B2C1C"/>
    <w:rsid w:val="008B41F5"/>
    <w:rsid w:val="008B46A4"/>
    <w:rsid w:val="008B5E79"/>
    <w:rsid w:val="008C06FA"/>
    <w:rsid w:val="008C2345"/>
    <w:rsid w:val="008C4EDB"/>
    <w:rsid w:val="008C58AA"/>
    <w:rsid w:val="008C7C68"/>
    <w:rsid w:val="008D09C5"/>
    <w:rsid w:val="008D6C46"/>
    <w:rsid w:val="008E16E1"/>
    <w:rsid w:val="008E2302"/>
    <w:rsid w:val="008E4DA5"/>
    <w:rsid w:val="008E710A"/>
    <w:rsid w:val="008F5141"/>
    <w:rsid w:val="008F6ECF"/>
    <w:rsid w:val="008F797F"/>
    <w:rsid w:val="009010A8"/>
    <w:rsid w:val="00902A8A"/>
    <w:rsid w:val="00907110"/>
    <w:rsid w:val="00911372"/>
    <w:rsid w:val="00911DB4"/>
    <w:rsid w:val="00917F25"/>
    <w:rsid w:val="00921888"/>
    <w:rsid w:val="00926721"/>
    <w:rsid w:val="00926D9C"/>
    <w:rsid w:val="00931747"/>
    <w:rsid w:val="009327A5"/>
    <w:rsid w:val="00933BD6"/>
    <w:rsid w:val="00934C82"/>
    <w:rsid w:val="00937182"/>
    <w:rsid w:val="009418F1"/>
    <w:rsid w:val="009442FB"/>
    <w:rsid w:val="0094535F"/>
    <w:rsid w:val="009530B5"/>
    <w:rsid w:val="0095749B"/>
    <w:rsid w:val="00957817"/>
    <w:rsid w:val="009662E3"/>
    <w:rsid w:val="0096638E"/>
    <w:rsid w:val="00967005"/>
    <w:rsid w:val="0096792C"/>
    <w:rsid w:val="009722FB"/>
    <w:rsid w:val="0097230B"/>
    <w:rsid w:val="00973B55"/>
    <w:rsid w:val="00976D86"/>
    <w:rsid w:val="009827A0"/>
    <w:rsid w:val="009836A4"/>
    <w:rsid w:val="00985073"/>
    <w:rsid w:val="009914F9"/>
    <w:rsid w:val="00991C47"/>
    <w:rsid w:val="0099310F"/>
    <w:rsid w:val="00993C90"/>
    <w:rsid w:val="009946F8"/>
    <w:rsid w:val="009A03A3"/>
    <w:rsid w:val="009A32C8"/>
    <w:rsid w:val="009A50F1"/>
    <w:rsid w:val="009A5B87"/>
    <w:rsid w:val="009B5200"/>
    <w:rsid w:val="009B53E8"/>
    <w:rsid w:val="009B598F"/>
    <w:rsid w:val="009B7D16"/>
    <w:rsid w:val="009C0D5E"/>
    <w:rsid w:val="009C4A37"/>
    <w:rsid w:val="009C7661"/>
    <w:rsid w:val="009D6B1F"/>
    <w:rsid w:val="009D6E5C"/>
    <w:rsid w:val="009D7782"/>
    <w:rsid w:val="009D7B22"/>
    <w:rsid w:val="009E17DF"/>
    <w:rsid w:val="009E317D"/>
    <w:rsid w:val="009E4C53"/>
    <w:rsid w:val="009E4F73"/>
    <w:rsid w:val="009E514A"/>
    <w:rsid w:val="009E7C32"/>
    <w:rsid w:val="009F3C25"/>
    <w:rsid w:val="009F6B51"/>
    <w:rsid w:val="00A001F1"/>
    <w:rsid w:val="00A00858"/>
    <w:rsid w:val="00A009BD"/>
    <w:rsid w:val="00A076E8"/>
    <w:rsid w:val="00A101E0"/>
    <w:rsid w:val="00A129BA"/>
    <w:rsid w:val="00A134B5"/>
    <w:rsid w:val="00A17052"/>
    <w:rsid w:val="00A1752C"/>
    <w:rsid w:val="00A214FA"/>
    <w:rsid w:val="00A2207A"/>
    <w:rsid w:val="00A245B4"/>
    <w:rsid w:val="00A25F6A"/>
    <w:rsid w:val="00A261C6"/>
    <w:rsid w:val="00A30AEB"/>
    <w:rsid w:val="00A35569"/>
    <w:rsid w:val="00A36699"/>
    <w:rsid w:val="00A46B87"/>
    <w:rsid w:val="00A47218"/>
    <w:rsid w:val="00A472B8"/>
    <w:rsid w:val="00A528E7"/>
    <w:rsid w:val="00A560AD"/>
    <w:rsid w:val="00A57F00"/>
    <w:rsid w:val="00A64BF3"/>
    <w:rsid w:val="00A66605"/>
    <w:rsid w:val="00A672D3"/>
    <w:rsid w:val="00A7217C"/>
    <w:rsid w:val="00A743D7"/>
    <w:rsid w:val="00A74A45"/>
    <w:rsid w:val="00A83122"/>
    <w:rsid w:val="00A83F60"/>
    <w:rsid w:val="00A91203"/>
    <w:rsid w:val="00A93E1E"/>
    <w:rsid w:val="00A952A1"/>
    <w:rsid w:val="00AA0FD8"/>
    <w:rsid w:val="00AA68A5"/>
    <w:rsid w:val="00AB01B5"/>
    <w:rsid w:val="00AB0E0F"/>
    <w:rsid w:val="00AB30CC"/>
    <w:rsid w:val="00AC1357"/>
    <w:rsid w:val="00AC1A99"/>
    <w:rsid w:val="00AC305A"/>
    <w:rsid w:val="00AC6AD3"/>
    <w:rsid w:val="00AD0538"/>
    <w:rsid w:val="00AD0DDB"/>
    <w:rsid w:val="00AD3E53"/>
    <w:rsid w:val="00AD6763"/>
    <w:rsid w:val="00AE0879"/>
    <w:rsid w:val="00AE2110"/>
    <w:rsid w:val="00AE58E1"/>
    <w:rsid w:val="00AE722C"/>
    <w:rsid w:val="00AF0769"/>
    <w:rsid w:val="00AF3397"/>
    <w:rsid w:val="00AF73AC"/>
    <w:rsid w:val="00B02511"/>
    <w:rsid w:val="00B07F57"/>
    <w:rsid w:val="00B12278"/>
    <w:rsid w:val="00B123BA"/>
    <w:rsid w:val="00B127E2"/>
    <w:rsid w:val="00B12F95"/>
    <w:rsid w:val="00B14957"/>
    <w:rsid w:val="00B238E0"/>
    <w:rsid w:val="00B2588D"/>
    <w:rsid w:val="00B26F20"/>
    <w:rsid w:val="00B30C21"/>
    <w:rsid w:val="00B319C6"/>
    <w:rsid w:val="00B327E2"/>
    <w:rsid w:val="00B329E7"/>
    <w:rsid w:val="00B32FAF"/>
    <w:rsid w:val="00B335EA"/>
    <w:rsid w:val="00B33E94"/>
    <w:rsid w:val="00B345FF"/>
    <w:rsid w:val="00B41A52"/>
    <w:rsid w:val="00B424D4"/>
    <w:rsid w:val="00B42BBD"/>
    <w:rsid w:val="00B50CF5"/>
    <w:rsid w:val="00B528DC"/>
    <w:rsid w:val="00B52C49"/>
    <w:rsid w:val="00B544B9"/>
    <w:rsid w:val="00B547E5"/>
    <w:rsid w:val="00B55063"/>
    <w:rsid w:val="00B554FB"/>
    <w:rsid w:val="00B57770"/>
    <w:rsid w:val="00B61AE8"/>
    <w:rsid w:val="00B62FFF"/>
    <w:rsid w:val="00B63574"/>
    <w:rsid w:val="00B71F37"/>
    <w:rsid w:val="00B73BD2"/>
    <w:rsid w:val="00B76302"/>
    <w:rsid w:val="00B7655C"/>
    <w:rsid w:val="00B77780"/>
    <w:rsid w:val="00B777D4"/>
    <w:rsid w:val="00B80381"/>
    <w:rsid w:val="00B82D82"/>
    <w:rsid w:val="00B82F2E"/>
    <w:rsid w:val="00B838E2"/>
    <w:rsid w:val="00B85990"/>
    <w:rsid w:val="00B859B3"/>
    <w:rsid w:val="00B8736D"/>
    <w:rsid w:val="00B90190"/>
    <w:rsid w:val="00B913AD"/>
    <w:rsid w:val="00B93403"/>
    <w:rsid w:val="00B95550"/>
    <w:rsid w:val="00B95874"/>
    <w:rsid w:val="00B96591"/>
    <w:rsid w:val="00BA17AD"/>
    <w:rsid w:val="00BA2623"/>
    <w:rsid w:val="00BA31C8"/>
    <w:rsid w:val="00BA4175"/>
    <w:rsid w:val="00BA424C"/>
    <w:rsid w:val="00BA71CC"/>
    <w:rsid w:val="00BA7F7A"/>
    <w:rsid w:val="00BB078F"/>
    <w:rsid w:val="00BB0F52"/>
    <w:rsid w:val="00BB1353"/>
    <w:rsid w:val="00BB30F9"/>
    <w:rsid w:val="00BB3AEA"/>
    <w:rsid w:val="00BB5299"/>
    <w:rsid w:val="00BB545D"/>
    <w:rsid w:val="00BB5CD0"/>
    <w:rsid w:val="00BC03E6"/>
    <w:rsid w:val="00BC289B"/>
    <w:rsid w:val="00BC45E3"/>
    <w:rsid w:val="00BC57CE"/>
    <w:rsid w:val="00BC6509"/>
    <w:rsid w:val="00BD0B0F"/>
    <w:rsid w:val="00BD0F7F"/>
    <w:rsid w:val="00BD1340"/>
    <w:rsid w:val="00BE2EAC"/>
    <w:rsid w:val="00BE3E09"/>
    <w:rsid w:val="00BF0A3E"/>
    <w:rsid w:val="00C061A4"/>
    <w:rsid w:val="00C0650D"/>
    <w:rsid w:val="00C06A6B"/>
    <w:rsid w:val="00C06BFA"/>
    <w:rsid w:val="00C10453"/>
    <w:rsid w:val="00C11022"/>
    <w:rsid w:val="00C16258"/>
    <w:rsid w:val="00C17C0C"/>
    <w:rsid w:val="00C20D02"/>
    <w:rsid w:val="00C2297E"/>
    <w:rsid w:val="00C25947"/>
    <w:rsid w:val="00C26351"/>
    <w:rsid w:val="00C30298"/>
    <w:rsid w:val="00C330BB"/>
    <w:rsid w:val="00C34F49"/>
    <w:rsid w:val="00C34FDC"/>
    <w:rsid w:val="00C358CB"/>
    <w:rsid w:val="00C405EF"/>
    <w:rsid w:val="00C40A52"/>
    <w:rsid w:val="00C46438"/>
    <w:rsid w:val="00C46605"/>
    <w:rsid w:val="00C47380"/>
    <w:rsid w:val="00C533AC"/>
    <w:rsid w:val="00C546F4"/>
    <w:rsid w:val="00C54EA4"/>
    <w:rsid w:val="00C62AB5"/>
    <w:rsid w:val="00C6457D"/>
    <w:rsid w:val="00C64A4C"/>
    <w:rsid w:val="00C64FD4"/>
    <w:rsid w:val="00C6527F"/>
    <w:rsid w:val="00C66EEA"/>
    <w:rsid w:val="00C67A28"/>
    <w:rsid w:val="00C71FCB"/>
    <w:rsid w:val="00C72C26"/>
    <w:rsid w:val="00C73C8D"/>
    <w:rsid w:val="00C74E65"/>
    <w:rsid w:val="00C75F2F"/>
    <w:rsid w:val="00C77FC2"/>
    <w:rsid w:val="00C8271D"/>
    <w:rsid w:val="00C834A3"/>
    <w:rsid w:val="00C86E55"/>
    <w:rsid w:val="00C86FEE"/>
    <w:rsid w:val="00C9045E"/>
    <w:rsid w:val="00C920D3"/>
    <w:rsid w:val="00C92C99"/>
    <w:rsid w:val="00C93346"/>
    <w:rsid w:val="00C95BFA"/>
    <w:rsid w:val="00C971E4"/>
    <w:rsid w:val="00CA0106"/>
    <w:rsid w:val="00CA462F"/>
    <w:rsid w:val="00CA5358"/>
    <w:rsid w:val="00CA555B"/>
    <w:rsid w:val="00CA651E"/>
    <w:rsid w:val="00CA751A"/>
    <w:rsid w:val="00CB358F"/>
    <w:rsid w:val="00CB4911"/>
    <w:rsid w:val="00CC1861"/>
    <w:rsid w:val="00CC3233"/>
    <w:rsid w:val="00CC54BD"/>
    <w:rsid w:val="00CC66A8"/>
    <w:rsid w:val="00CC75B3"/>
    <w:rsid w:val="00CD1971"/>
    <w:rsid w:val="00CD1F1D"/>
    <w:rsid w:val="00CD4D42"/>
    <w:rsid w:val="00CD592A"/>
    <w:rsid w:val="00CE0AC2"/>
    <w:rsid w:val="00CE0DA7"/>
    <w:rsid w:val="00CE1BEC"/>
    <w:rsid w:val="00CE55D9"/>
    <w:rsid w:val="00CE5B7A"/>
    <w:rsid w:val="00CF050D"/>
    <w:rsid w:val="00CF1837"/>
    <w:rsid w:val="00CF2A97"/>
    <w:rsid w:val="00CF2D5A"/>
    <w:rsid w:val="00CF34C3"/>
    <w:rsid w:val="00CF5B3B"/>
    <w:rsid w:val="00D003A2"/>
    <w:rsid w:val="00D02E5D"/>
    <w:rsid w:val="00D031BA"/>
    <w:rsid w:val="00D05E77"/>
    <w:rsid w:val="00D0634A"/>
    <w:rsid w:val="00D113C5"/>
    <w:rsid w:val="00D12C65"/>
    <w:rsid w:val="00D12DD9"/>
    <w:rsid w:val="00D13A63"/>
    <w:rsid w:val="00D1791E"/>
    <w:rsid w:val="00D20DB7"/>
    <w:rsid w:val="00D21646"/>
    <w:rsid w:val="00D228DD"/>
    <w:rsid w:val="00D26842"/>
    <w:rsid w:val="00D26C34"/>
    <w:rsid w:val="00D275B0"/>
    <w:rsid w:val="00D31C30"/>
    <w:rsid w:val="00D31EEE"/>
    <w:rsid w:val="00D340AB"/>
    <w:rsid w:val="00D34C93"/>
    <w:rsid w:val="00D374F8"/>
    <w:rsid w:val="00D44D27"/>
    <w:rsid w:val="00D51FA0"/>
    <w:rsid w:val="00D605A6"/>
    <w:rsid w:val="00D61F57"/>
    <w:rsid w:val="00D61FD9"/>
    <w:rsid w:val="00D64D19"/>
    <w:rsid w:val="00D676C7"/>
    <w:rsid w:val="00D720A7"/>
    <w:rsid w:val="00D727ED"/>
    <w:rsid w:val="00D760C1"/>
    <w:rsid w:val="00D77C29"/>
    <w:rsid w:val="00D77E41"/>
    <w:rsid w:val="00D815C0"/>
    <w:rsid w:val="00D82A5C"/>
    <w:rsid w:val="00D82C5A"/>
    <w:rsid w:val="00D90A2A"/>
    <w:rsid w:val="00D921E7"/>
    <w:rsid w:val="00D94B01"/>
    <w:rsid w:val="00D94C78"/>
    <w:rsid w:val="00D9650A"/>
    <w:rsid w:val="00DA4EB3"/>
    <w:rsid w:val="00DA5C9B"/>
    <w:rsid w:val="00DA63F2"/>
    <w:rsid w:val="00DA6511"/>
    <w:rsid w:val="00DA72B2"/>
    <w:rsid w:val="00DA7531"/>
    <w:rsid w:val="00DA77A0"/>
    <w:rsid w:val="00DB29A1"/>
    <w:rsid w:val="00DB30A6"/>
    <w:rsid w:val="00DB3F3F"/>
    <w:rsid w:val="00DB4700"/>
    <w:rsid w:val="00DB5E87"/>
    <w:rsid w:val="00DB7541"/>
    <w:rsid w:val="00DC2604"/>
    <w:rsid w:val="00DC2E7C"/>
    <w:rsid w:val="00DC7672"/>
    <w:rsid w:val="00DD0A1B"/>
    <w:rsid w:val="00DD0D82"/>
    <w:rsid w:val="00DD3D89"/>
    <w:rsid w:val="00DD58E1"/>
    <w:rsid w:val="00DD668B"/>
    <w:rsid w:val="00DE29EF"/>
    <w:rsid w:val="00DE48DE"/>
    <w:rsid w:val="00DE59FA"/>
    <w:rsid w:val="00DF2703"/>
    <w:rsid w:val="00DF436D"/>
    <w:rsid w:val="00DF494E"/>
    <w:rsid w:val="00DF7316"/>
    <w:rsid w:val="00E01A28"/>
    <w:rsid w:val="00E024E6"/>
    <w:rsid w:val="00E0415F"/>
    <w:rsid w:val="00E04674"/>
    <w:rsid w:val="00E053A0"/>
    <w:rsid w:val="00E05BB3"/>
    <w:rsid w:val="00E117C9"/>
    <w:rsid w:val="00E12EF4"/>
    <w:rsid w:val="00E13D63"/>
    <w:rsid w:val="00E1669D"/>
    <w:rsid w:val="00E16F35"/>
    <w:rsid w:val="00E235D0"/>
    <w:rsid w:val="00E25A04"/>
    <w:rsid w:val="00E27BD9"/>
    <w:rsid w:val="00E31524"/>
    <w:rsid w:val="00E32DA3"/>
    <w:rsid w:val="00E373F4"/>
    <w:rsid w:val="00E401B1"/>
    <w:rsid w:val="00E437A8"/>
    <w:rsid w:val="00E458FB"/>
    <w:rsid w:val="00E47E11"/>
    <w:rsid w:val="00E50897"/>
    <w:rsid w:val="00E52E24"/>
    <w:rsid w:val="00E558D3"/>
    <w:rsid w:val="00E560A3"/>
    <w:rsid w:val="00E56A2D"/>
    <w:rsid w:val="00E57F99"/>
    <w:rsid w:val="00E60C6A"/>
    <w:rsid w:val="00E60E30"/>
    <w:rsid w:val="00E60FA2"/>
    <w:rsid w:val="00E614AD"/>
    <w:rsid w:val="00E63238"/>
    <w:rsid w:val="00E63A69"/>
    <w:rsid w:val="00E63CEF"/>
    <w:rsid w:val="00E67130"/>
    <w:rsid w:val="00E72045"/>
    <w:rsid w:val="00E74148"/>
    <w:rsid w:val="00E75947"/>
    <w:rsid w:val="00E77119"/>
    <w:rsid w:val="00E777FE"/>
    <w:rsid w:val="00E81104"/>
    <w:rsid w:val="00E81885"/>
    <w:rsid w:val="00E818E8"/>
    <w:rsid w:val="00E841BC"/>
    <w:rsid w:val="00E9021D"/>
    <w:rsid w:val="00E91798"/>
    <w:rsid w:val="00E92DB3"/>
    <w:rsid w:val="00E976BB"/>
    <w:rsid w:val="00E9791D"/>
    <w:rsid w:val="00EA3035"/>
    <w:rsid w:val="00EA7290"/>
    <w:rsid w:val="00EB281D"/>
    <w:rsid w:val="00EB2AD8"/>
    <w:rsid w:val="00EB38A9"/>
    <w:rsid w:val="00EB4B85"/>
    <w:rsid w:val="00EB633A"/>
    <w:rsid w:val="00EB67A5"/>
    <w:rsid w:val="00EB701B"/>
    <w:rsid w:val="00EB7096"/>
    <w:rsid w:val="00EC0290"/>
    <w:rsid w:val="00EC0760"/>
    <w:rsid w:val="00EC2A51"/>
    <w:rsid w:val="00EC3695"/>
    <w:rsid w:val="00EC43D4"/>
    <w:rsid w:val="00EC52F6"/>
    <w:rsid w:val="00EC571A"/>
    <w:rsid w:val="00EC59DA"/>
    <w:rsid w:val="00EC5AEB"/>
    <w:rsid w:val="00EC751A"/>
    <w:rsid w:val="00ED5C20"/>
    <w:rsid w:val="00EE434A"/>
    <w:rsid w:val="00EE6952"/>
    <w:rsid w:val="00EE78D8"/>
    <w:rsid w:val="00EE7E47"/>
    <w:rsid w:val="00EF1048"/>
    <w:rsid w:val="00F01006"/>
    <w:rsid w:val="00F03537"/>
    <w:rsid w:val="00F06F8F"/>
    <w:rsid w:val="00F07FAB"/>
    <w:rsid w:val="00F1038A"/>
    <w:rsid w:val="00F12E96"/>
    <w:rsid w:val="00F13B87"/>
    <w:rsid w:val="00F143B3"/>
    <w:rsid w:val="00F16194"/>
    <w:rsid w:val="00F174AC"/>
    <w:rsid w:val="00F179BD"/>
    <w:rsid w:val="00F17CAF"/>
    <w:rsid w:val="00F21FA0"/>
    <w:rsid w:val="00F240BA"/>
    <w:rsid w:val="00F24CDC"/>
    <w:rsid w:val="00F25345"/>
    <w:rsid w:val="00F26811"/>
    <w:rsid w:val="00F26817"/>
    <w:rsid w:val="00F33104"/>
    <w:rsid w:val="00F335D1"/>
    <w:rsid w:val="00F34E3D"/>
    <w:rsid w:val="00F421A8"/>
    <w:rsid w:val="00F42A22"/>
    <w:rsid w:val="00F4319D"/>
    <w:rsid w:val="00F43A27"/>
    <w:rsid w:val="00F44017"/>
    <w:rsid w:val="00F44798"/>
    <w:rsid w:val="00F46B9A"/>
    <w:rsid w:val="00F5195C"/>
    <w:rsid w:val="00F52245"/>
    <w:rsid w:val="00F52C77"/>
    <w:rsid w:val="00F540A6"/>
    <w:rsid w:val="00F5494C"/>
    <w:rsid w:val="00F54E3A"/>
    <w:rsid w:val="00F55609"/>
    <w:rsid w:val="00F632DA"/>
    <w:rsid w:val="00F63B2C"/>
    <w:rsid w:val="00F65237"/>
    <w:rsid w:val="00F6529C"/>
    <w:rsid w:val="00F66490"/>
    <w:rsid w:val="00F73076"/>
    <w:rsid w:val="00F7389D"/>
    <w:rsid w:val="00F73D2D"/>
    <w:rsid w:val="00F743FA"/>
    <w:rsid w:val="00F77045"/>
    <w:rsid w:val="00F80BDF"/>
    <w:rsid w:val="00F817D7"/>
    <w:rsid w:val="00F8349F"/>
    <w:rsid w:val="00F838AB"/>
    <w:rsid w:val="00F84761"/>
    <w:rsid w:val="00F85AEE"/>
    <w:rsid w:val="00F87B7E"/>
    <w:rsid w:val="00F9078D"/>
    <w:rsid w:val="00F92F4E"/>
    <w:rsid w:val="00F960B8"/>
    <w:rsid w:val="00FA059C"/>
    <w:rsid w:val="00FA1CC9"/>
    <w:rsid w:val="00FA2A29"/>
    <w:rsid w:val="00FA34FD"/>
    <w:rsid w:val="00FA3C07"/>
    <w:rsid w:val="00FA5F67"/>
    <w:rsid w:val="00FB2874"/>
    <w:rsid w:val="00FB4870"/>
    <w:rsid w:val="00FB67CA"/>
    <w:rsid w:val="00FC0252"/>
    <w:rsid w:val="00FC0A69"/>
    <w:rsid w:val="00FC1C18"/>
    <w:rsid w:val="00FC3F3D"/>
    <w:rsid w:val="00FC637B"/>
    <w:rsid w:val="00FD03DF"/>
    <w:rsid w:val="00FD3DEA"/>
    <w:rsid w:val="00FD52C8"/>
    <w:rsid w:val="00FD6FF6"/>
    <w:rsid w:val="00FD70A3"/>
    <w:rsid w:val="00FE1B23"/>
    <w:rsid w:val="00FE2A02"/>
    <w:rsid w:val="00FE2E39"/>
    <w:rsid w:val="00FE7E42"/>
    <w:rsid w:val="00FF2C4E"/>
    <w:rsid w:val="00FF30AA"/>
    <w:rsid w:val="00FF33A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91F56"/>
  <w15:docId w15:val="{F1732D13-8A2A-42D3-9404-4377F307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40" w:line="41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6D41"/>
  </w:style>
  <w:style w:type="paragraph" w:styleId="berschrift1">
    <w:name w:val="heading 1"/>
    <w:basedOn w:val="Standard"/>
    <w:next w:val="Standard"/>
    <w:link w:val="berschrift1Zchn"/>
    <w:uiPriority w:val="9"/>
    <w:qFormat/>
    <w:rsid w:val="000117D8"/>
    <w:pPr>
      <w:keepNext/>
      <w:keepLines/>
      <w:numPr>
        <w:numId w:val="1"/>
      </w:numPr>
      <w:spacing w:before="240" w:after="120" w:line="240" w:lineRule="auto"/>
      <w:outlineLvl w:val="0"/>
    </w:pPr>
    <w:rPr>
      <w:rFonts w:ascii="Times New Roman" w:eastAsiaTheme="majorEastAsia" w:hAnsi="Times New Roman"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0117D8"/>
    <w:pPr>
      <w:keepNext/>
      <w:keepLines/>
      <w:numPr>
        <w:ilvl w:val="1"/>
        <w:numId w:val="1"/>
      </w:numPr>
      <w:spacing w:before="240" w:after="120" w:line="240" w:lineRule="auto"/>
      <w:outlineLvl w:val="1"/>
    </w:pPr>
    <w:rPr>
      <w:rFonts w:ascii="Times New Roman" w:eastAsiaTheme="majorEastAsia" w:hAnsi="Times New Roman" w:cstheme="majorBidi"/>
      <w:bCs/>
      <w:color w:val="000000" w:themeColor="text1"/>
      <w:sz w:val="28"/>
      <w:szCs w:val="26"/>
    </w:rPr>
  </w:style>
  <w:style w:type="paragraph" w:styleId="berschrift3">
    <w:name w:val="heading 3"/>
    <w:basedOn w:val="Standard"/>
    <w:next w:val="Standard"/>
    <w:link w:val="berschrift3Zchn"/>
    <w:uiPriority w:val="9"/>
    <w:unhideWhenUsed/>
    <w:qFormat/>
    <w:rsid w:val="00003481"/>
    <w:pPr>
      <w:keepNext/>
      <w:keepLines/>
      <w:numPr>
        <w:ilvl w:val="2"/>
        <w:numId w:val="1"/>
      </w:numPr>
      <w:spacing w:before="240" w:after="120" w:line="240" w:lineRule="auto"/>
      <w:outlineLvl w:val="2"/>
    </w:pPr>
    <w:rPr>
      <w:rFonts w:ascii="Times New Roman" w:eastAsiaTheme="majorEastAsia" w:hAnsi="Times New Roman" w:cstheme="majorBidi"/>
      <w:bCs/>
      <w:color w:val="000000" w:themeColor="text1"/>
      <w:sz w:val="28"/>
    </w:rPr>
  </w:style>
  <w:style w:type="paragraph" w:styleId="berschrift4">
    <w:name w:val="heading 4"/>
    <w:basedOn w:val="Standard"/>
    <w:next w:val="Standard"/>
    <w:link w:val="berschrift4Zchn"/>
    <w:uiPriority w:val="9"/>
    <w:unhideWhenUsed/>
    <w:qFormat/>
    <w:rsid w:val="008F6EC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F6EC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F6EC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F6EC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F6EC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F6EC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F179BD"/>
    <w:pPr>
      <w:spacing w:after="0" w:line="240" w:lineRule="auto"/>
    </w:pPr>
    <w:rPr>
      <w:rFonts w:ascii="Arial" w:eastAsia="Times New Roman" w:hAnsi="Arial" w:cs="Times New Roman"/>
      <w:sz w:val="20"/>
      <w:szCs w:val="20"/>
      <w:lang w:eastAsia="de-DE"/>
    </w:rPr>
  </w:style>
  <w:style w:type="character" w:customStyle="1" w:styleId="FunotentextZchn">
    <w:name w:val="Fußnotentext Zchn"/>
    <w:basedOn w:val="Absatz-Standardschriftart"/>
    <w:link w:val="Funotentext"/>
    <w:uiPriority w:val="99"/>
    <w:semiHidden/>
    <w:qFormat/>
    <w:rsid w:val="00F179BD"/>
    <w:rPr>
      <w:rFonts w:ascii="Arial" w:eastAsia="Times New Roman" w:hAnsi="Arial" w:cs="Times New Roman"/>
      <w:sz w:val="20"/>
      <w:szCs w:val="20"/>
      <w:lang w:eastAsia="de-DE"/>
    </w:rPr>
  </w:style>
  <w:style w:type="character" w:styleId="Funotenzeichen">
    <w:name w:val="footnote reference"/>
    <w:basedOn w:val="Absatz-Standardschriftart"/>
    <w:semiHidden/>
    <w:unhideWhenUsed/>
    <w:qFormat/>
    <w:rsid w:val="00F179BD"/>
    <w:rPr>
      <w:vertAlign w:val="superscript"/>
    </w:rPr>
  </w:style>
  <w:style w:type="paragraph" w:customStyle="1" w:styleId="FormatSe">
    <w:name w:val="FormatSe"/>
    <w:basedOn w:val="Standard"/>
    <w:link w:val="FormatSeZchn"/>
    <w:qFormat/>
    <w:rsid w:val="007661F9"/>
    <w:rPr>
      <w:rFonts w:ascii="Times New Roman" w:hAnsi="Times New Roman"/>
      <w:sz w:val="24"/>
      <w:szCs w:val="20"/>
    </w:rPr>
  </w:style>
  <w:style w:type="character" w:customStyle="1" w:styleId="berschrift1Zchn">
    <w:name w:val="Überschrift 1 Zchn"/>
    <w:basedOn w:val="Absatz-Standardschriftart"/>
    <w:link w:val="berschrift1"/>
    <w:uiPriority w:val="9"/>
    <w:rsid w:val="000117D8"/>
    <w:rPr>
      <w:rFonts w:ascii="Times New Roman" w:eastAsiaTheme="majorEastAsia" w:hAnsi="Times New Roman" w:cstheme="majorBidi"/>
      <w:b/>
      <w:bCs/>
      <w:color w:val="000000" w:themeColor="text1"/>
      <w:sz w:val="28"/>
      <w:szCs w:val="28"/>
    </w:rPr>
  </w:style>
  <w:style w:type="character" w:customStyle="1" w:styleId="FormatSeZchn">
    <w:name w:val="FormatSe Zchn"/>
    <w:basedOn w:val="Absatz-Standardschriftart"/>
    <w:link w:val="FormatSe"/>
    <w:qFormat/>
    <w:rsid w:val="007661F9"/>
    <w:rPr>
      <w:rFonts w:ascii="Times New Roman" w:hAnsi="Times New Roman"/>
      <w:sz w:val="24"/>
      <w:szCs w:val="20"/>
    </w:rPr>
  </w:style>
  <w:style w:type="character" w:customStyle="1" w:styleId="berschrift2Zchn">
    <w:name w:val="Überschrift 2 Zchn"/>
    <w:basedOn w:val="Absatz-Standardschriftart"/>
    <w:link w:val="berschrift2"/>
    <w:uiPriority w:val="9"/>
    <w:rsid w:val="000117D8"/>
    <w:rPr>
      <w:rFonts w:ascii="Times New Roman" w:eastAsiaTheme="majorEastAsia" w:hAnsi="Times New Roman" w:cstheme="majorBidi"/>
      <w:bCs/>
      <w:color w:val="000000" w:themeColor="text1"/>
      <w:sz w:val="28"/>
      <w:szCs w:val="26"/>
    </w:rPr>
  </w:style>
  <w:style w:type="character" w:customStyle="1" w:styleId="berschrift3Zchn">
    <w:name w:val="Überschrift 3 Zchn"/>
    <w:basedOn w:val="Absatz-Standardschriftart"/>
    <w:link w:val="berschrift3"/>
    <w:uiPriority w:val="9"/>
    <w:rsid w:val="00003481"/>
    <w:rPr>
      <w:rFonts w:ascii="Times New Roman" w:eastAsiaTheme="majorEastAsia" w:hAnsi="Times New Roman" w:cstheme="majorBidi"/>
      <w:bCs/>
      <w:color w:val="000000" w:themeColor="text1"/>
      <w:sz w:val="28"/>
    </w:rPr>
  </w:style>
  <w:style w:type="character" w:customStyle="1" w:styleId="berschrift4Zchn">
    <w:name w:val="Überschrift 4 Zchn"/>
    <w:basedOn w:val="Absatz-Standardschriftart"/>
    <w:link w:val="berschrift4"/>
    <w:uiPriority w:val="9"/>
    <w:rsid w:val="008F6EC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8F6EC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8F6EC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8F6EC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F6EC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F6ECF"/>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unhideWhenUsed/>
    <w:qFormat/>
    <w:rsid w:val="0037756D"/>
    <w:pPr>
      <w:numPr>
        <w:numId w:val="0"/>
      </w:numPr>
      <w:spacing w:before="480" w:after="0" w:line="276" w:lineRule="auto"/>
      <w:outlineLvl w:val="9"/>
    </w:pPr>
    <w:rPr>
      <w:rFonts w:asciiTheme="majorHAnsi" w:hAnsiTheme="majorHAnsi"/>
      <w:color w:val="365F91" w:themeColor="accent1" w:themeShade="BF"/>
      <w:lang w:eastAsia="de-DE"/>
    </w:rPr>
  </w:style>
  <w:style w:type="paragraph" w:styleId="Verzeichnis1">
    <w:name w:val="toc 1"/>
    <w:basedOn w:val="Standard"/>
    <w:next w:val="Standard"/>
    <w:autoRedefine/>
    <w:uiPriority w:val="39"/>
    <w:unhideWhenUsed/>
    <w:rsid w:val="0005065F"/>
    <w:pPr>
      <w:tabs>
        <w:tab w:val="right" w:leader="dot" w:pos="9356"/>
      </w:tabs>
      <w:spacing w:before="120" w:after="120" w:line="240" w:lineRule="auto"/>
      <w:ind w:left="454" w:hanging="454"/>
    </w:pPr>
    <w:rPr>
      <w:rFonts w:ascii="Times New Roman" w:hAnsi="Times New Roman"/>
      <w:sz w:val="28"/>
    </w:rPr>
  </w:style>
  <w:style w:type="paragraph" w:styleId="Verzeichnis2">
    <w:name w:val="toc 2"/>
    <w:basedOn w:val="Standard"/>
    <w:next w:val="Standard"/>
    <w:autoRedefine/>
    <w:uiPriority w:val="39"/>
    <w:unhideWhenUsed/>
    <w:rsid w:val="0037756D"/>
    <w:pPr>
      <w:tabs>
        <w:tab w:val="right" w:leader="dot" w:pos="9356"/>
      </w:tabs>
      <w:spacing w:before="120" w:after="120" w:line="360" w:lineRule="auto"/>
      <w:ind w:left="908" w:hanging="454"/>
    </w:pPr>
    <w:rPr>
      <w:rFonts w:ascii="Times New Roman" w:hAnsi="Times New Roman"/>
      <w:sz w:val="28"/>
    </w:rPr>
  </w:style>
  <w:style w:type="paragraph" w:styleId="Verzeichnis3">
    <w:name w:val="toc 3"/>
    <w:basedOn w:val="Standard"/>
    <w:next w:val="Standard"/>
    <w:autoRedefine/>
    <w:uiPriority w:val="39"/>
    <w:unhideWhenUsed/>
    <w:rsid w:val="00F4319D"/>
    <w:pPr>
      <w:tabs>
        <w:tab w:val="left" w:pos="1767"/>
        <w:tab w:val="right" w:leader="dot" w:pos="9356"/>
      </w:tabs>
      <w:spacing w:before="120" w:after="120" w:line="360" w:lineRule="auto"/>
      <w:ind w:left="1587" w:hanging="680"/>
    </w:pPr>
    <w:rPr>
      <w:rFonts w:ascii="Times New Roman" w:hAnsi="Times New Roman" w:cs="Times New Roman"/>
      <w:noProof/>
      <w:snapToGrid w:val="0"/>
      <w:w w:val="0"/>
    </w:rPr>
  </w:style>
  <w:style w:type="character" w:styleId="Hyperlink">
    <w:name w:val="Hyperlink"/>
    <w:basedOn w:val="Absatz-Standardschriftart"/>
    <w:uiPriority w:val="99"/>
    <w:unhideWhenUsed/>
    <w:rsid w:val="0037756D"/>
    <w:rPr>
      <w:color w:val="0000FF" w:themeColor="hyperlink"/>
      <w:u w:val="single"/>
    </w:rPr>
  </w:style>
  <w:style w:type="paragraph" w:styleId="Sprechblasentext">
    <w:name w:val="Balloon Text"/>
    <w:basedOn w:val="Standard"/>
    <w:link w:val="SprechblasentextZchn"/>
    <w:uiPriority w:val="99"/>
    <w:semiHidden/>
    <w:unhideWhenUsed/>
    <w:rsid w:val="0037756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756D"/>
    <w:rPr>
      <w:rFonts w:ascii="Tahoma" w:hAnsi="Tahoma" w:cs="Tahoma"/>
      <w:sz w:val="16"/>
      <w:szCs w:val="16"/>
    </w:rPr>
  </w:style>
  <w:style w:type="paragraph" w:styleId="Kopfzeile">
    <w:name w:val="header"/>
    <w:basedOn w:val="Standard"/>
    <w:link w:val="KopfzeileZchn"/>
    <w:uiPriority w:val="99"/>
    <w:unhideWhenUsed/>
    <w:rsid w:val="00A912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91203"/>
  </w:style>
  <w:style w:type="paragraph" w:styleId="Fuzeile">
    <w:name w:val="footer"/>
    <w:basedOn w:val="Standard"/>
    <w:link w:val="FuzeileZchn"/>
    <w:uiPriority w:val="99"/>
    <w:unhideWhenUsed/>
    <w:rsid w:val="00A912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91203"/>
  </w:style>
  <w:style w:type="paragraph" w:styleId="Beschriftung">
    <w:name w:val="caption"/>
    <w:basedOn w:val="Standard"/>
    <w:next w:val="Standard"/>
    <w:uiPriority w:val="35"/>
    <w:unhideWhenUsed/>
    <w:qFormat/>
    <w:rsid w:val="006E22A3"/>
    <w:pPr>
      <w:spacing w:line="240" w:lineRule="auto"/>
    </w:pPr>
    <w:rPr>
      <w:b/>
      <w:bCs/>
      <w:color w:val="4F81BD" w:themeColor="accent1"/>
      <w:sz w:val="18"/>
      <w:szCs w:val="18"/>
    </w:rPr>
  </w:style>
  <w:style w:type="table" w:styleId="Tabellenraster">
    <w:name w:val="Table Grid"/>
    <w:basedOn w:val="NormaleTabelle"/>
    <w:uiPriority w:val="59"/>
    <w:rsid w:val="00A74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basedOn w:val="Absatz-Standardschriftart"/>
    <w:rsid w:val="00E47E11"/>
  </w:style>
  <w:style w:type="paragraph" w:customStyle="1" w:styleId="CitaviLiteraturverzeichnis">
    <w:name w:val="Citavi Literaturverzeichnis"/>
    <w:uiPriority w:val="99"/>
    <w:rsid w:val="00427CAF"/>
    <w:pPr>
      <w:autoSpaceDE w:val="0"/>
      <w:autoSpaceDN w:val="0"/>
      <w:adjustRightInd w:val="0"/>
      <w:spacing w:after="120" w:line="240" w:lineRule="auto"/>
    </w:pPr>
    <w:rPr>
      <w:rFonts w:ascii="Segoe UI" w:hAnsi="Segoe UI" w:cs="Segoe UI"/>
      <w:sz w:val="18"/>
      <w:szCs w:val="18"/>
      <w:lang w:val="en-US"/>
    </w:rPr>
  </w:style>
  <w:style w:type="character" w:styleId="Hervorhebung">
    <w:name w:val="Emphasis"/>
    <w:basedOn w:val="Absatz-Standardschriftart"/>
    <w:uiPriority w:val="20"/>
    <w:qFormat/>
    <w:rsid w:val="003F565A"/>
    <w:rPr>
      <w:i/>
      <w:iCs/>
    </w:rPr>
  </w:style>
  <w:style w:type="character" w:styleId="BesuchterLink">
    <w:name w:val="FollowedHyperlink"/>
    <w:basedOn w:val="Absatz-Standardschriftart"/>
    <w:uiPriority w:val="99"/>
    <w:semiHidden/>
    <w:unhideWhenUsed/>
    <w:rsid w:val="004D1E13"/>
    <w:rPr>
      <w:color w:val="800080" w:themeColor="followedHyperlink"/>
      <w:u w:val="single"/>
    </w:rPr>
  </w:style>
  <w:style w:type="paragraph" w:styleId="Endnotentext">
    <w:name w:val="endnote text"/>
    <w:basedOn w:val="Standard"/>
    <w:link w:val="EndnotentextZchn"/>
    <w:uiPriority w:val="99"/>
    <w:semiHidden/>
    <w:unhideWhenUsed/>
    <w:rsid w:val="009D6B1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D6B1F"/>
    <w:rPr>
      <w:sz w:val="20"/>
      <w:szCs w:val="20"/>
    </w:rPr>
  </w:style>
  <w:style w:type="character" w:styleId="Endnotenzeichen">
    <w:name w:val="endnote reference"/>
    <w:basedOn w:val="Absatz-Standardschriftart"/>
    <w:uiPriority w:val="99"/>
    <w:semiHidden/>
    <w:unhideWhenUsed/>
    <w:rsid w:val="009D6B1F"/>
    <w:rPr>
      <w:vertAlign w:val="superscript"/>
    </w:rPr>
  </w:style>
  <w:style w:type="character" w:styleId="Platzhaltertext">
    <w:name w:val="Placeholder Text"/>
    <w:basedOn w:val="Absatz-Standardschriftart"/>
    <w:uiPriority w:val="99"/>
    <w:semiHidden/>
    <w:rsid w:val="006350BA"/>
    <w:rPr>
      <w:color w:val="808080"/>
    </w:rPr>
  </w:style>
  <w:style w:type="paragraph" w:customStyle="1" w:styleId="CitaviBibliographyHeading">
    <w:name w:val="Citavi Bibliography Heading"/>
    <w:basedOn w:val="FormatSe"/>
    <w:link w:val="CitaviBibliographyHeadingZchn"/>
    <w:rsid w:val="006350BA"/>
    <w:pPr>
      <w:contextualSpacing/>
    </w:pPr>
  </w:style>
  <w:style w:type="character" w:customStyle="1" w:styleId="CitaviBibliographyHeadingZchn">
    <w:name w:val="Citavi Bibliography Heading Zchn"/>
    <w:basedOn w:val="FormatSeZchn"/>
    <w:link w:val="CitaviBibliographyHeading"/>
    <w:rsid w:val="006350BA"/>
    <w:rPr>
      <w:rFonts w:ascii="Times New Roman" w:hAnsi="Times New Roman"/>
      <w:sz w:val="24"/>
      <w:szCs w:val="20"/>
    </w:rPr>
  </w:style>
  <w:style w:type="paragraph" w:customStyle="1" w:styleId="CitaviBibliographyEntry">
    <w:name w:val="Citavi Bibliography Entry"/>
    <w:basedOn w:val="FormatSe"/>
    <w:link w:val="CitaviBibliographyEntryZchn"/>
    <w:rsid w:val="006350BA"/>
    <w:pPr>
      <w:tabs>
        <w:tab w:val="left" w:pos="227"/>
      </w:tabs>
      <w:ind w:left="227" w:hanging="227"/>
    </w:pPr>
  </w:style>
  <w:style w:type="character" w:customStyle="1" w:styleId="CitaviBibliographyEntryZchn">
    <w:name w:val="Citavi Bibliography Entry Zchn"/>
    <w:basedOn w:val="FormatSeZchn"/>
    <w:link w:val="CitaviBibliographyEntry"/>
    <w:rsid w:val="006350BA"/>
    <w:rPr>
      <w:rFonts w:ascii="Times New Roman" w:hAnsi="Times New Roman"/>
      <w:sz w:val="24"/>
      <w:szCs w:val="20"/>
    </w:rPr>
  </w:style>
  <w:style w:type="paragraph" w:customStyle="1" w:styleId="CitaviBibliographySubheading1">
    <w:name w:val="Citavi Bibliography Subheading 1"/>
    <w:basedOn w:val="berschrift2"/>
    <w:link w:val="CitaviBibliographySubheading1Zchn"/>
    <w:rsid w:val="00004665"/>
    <w:pPr>
      <w:outlineLvl w:val="9"/>
    </w:pPr>
  </w:style>
  <w:style w:type="character" w:customStyle="1" w:styleId="CitaviBibliographySubheading1Zchn">
    <w:name w:val="Citavi Bibliography Subheading 1 Zchn"/>
    <w:basedOn w:val="FormatSeZchn"/>
    <w:link w:val="CitaviBibliographySubheading1"/>
    <w:rsid w:val="00004665"/>
    <w:rPr>
      <w:rFonts w:ascii="Times New Roman" w:eastAsiaTheme="majorEastAsia" w:hAnsi="Times New Roman" w:cstheme="majorBidi"/>
      <w:bCs/>
      <w:color w:val="000000" w:themeColor="text1"/>
      <w:sz w:val="28"/>
      <w:szCs w:val="26"/>
    </w:rPr>
  </w:style>
  <w:style w:type="paragraph" w:customStyle="1" w:styleId="CitaviBibliographySubheading2">
    <w:name w:val="Citavi Bibliography Subheading 2"/>
    <w:basedOn w:val="berschrift3"/>
    <w:link w:val="CitaviBibliographySubheading2Zchn"/>
    <w:rsid w:val="00004665"/>
    <w:pPr>
      <w:outlineLvl w:val="9"/>
    </w:pPr>
    <w:rPr>
      <w:szCs w:val="20"/>
    </w:rPr>
  </w:style>
  <w:style w:type="character" w:customStyle="1" w:styleId="CitaviBibliographySubheading2Zchn">
    <w:name w:val="Citavi Bibliography Subheading 2 Zchn"/>
    <w:basedOn w:val="FormatSeZchn"/>
    <w:link w:val="CitaviBibliographySubheading2"/>
    <w:rsid w:val="00004665"/>
    <w:rPr>
      <w:rFonts w:ascii="Times New Roman" w:eastAsiaTheme="majorEastAsia" w:hAnsi="Times New Roman" w:cstheme="majorBidi"/>
      <w:bCs/>
      <w:color w:val="000000" w:themeColor="text1"/>
      <w:sz w:val="28"/>
      <w:szCs w:val="20"/>
    </w:rPr>
  </w:style>
  <w:style w:type="paragraph" w:customStyle="1" w:styleId="CitaviBibliographySubheading3">
    <w:name w:val="Citavi Bibliography Subheading 3"/>
    <w:basedOn w:val="berschrift4"/>
    <w:link w:val="CitaviBibliographySubheading3Zchn"/>
    <w:rsid w:val="00004665"/>
    <w:pPr>
      <w:outlineLvl w:val="9"/>
    </w:pPr>
    <w:rPr>
      <w:sz w:val="24"/>
      <w:szCs w:val="20"/>
    </w:rPr>
  </w:style>
  <w:style w:type="character" w:customStyle="1" w:styleId="CitaviBibliographySubheading3Zchn">
    <w:name w:val="Citavi Bibliography Subheading 3 Zchn"/>
    <w:basedOn w:val="FormatSeZchn"/>
    <w:link w:val="CitaviBibliographySubheading3"/>
    <w:rsid w:val="00004665"/>
    <w:rPr>
      <w:rFonts w:asciiTheme="majorHAnsi" w:eastAsiaTheme="majorEastAsia" w:hAnsiTheme="majorHAnsi" w:cstheme="majorBidi"/>
      <w:b/>
      <w:bCs/>
      <w:i/>
      <w:iCs/>
      <w:color w:val="4F81BD" w:themeColor="accent1"/>
      <w:sz w:val="24"/>
      <w:szCs w:val="20"/>
    </w:rPr>
  </w:style>
  <w:style w:type="paragraph" w:customStyle="1" w:styleId="CitaviBibliographySubheading4">
    <w:name w:val="Citavi Bibliography Subheading 4"/>
    <w:basedOn w:val="berschrift5"/>
    <w:link w:val="CitaviBibliographySubheading4Zchn"/>
    <w:rsid w:val="00004665"/>
    <w:pPr>
      <w:outlineLvl w:val="9"/>
    </w:pPr>
    <w:rPr>
      <w:sz w:val="24"/>
      <w:szCs w:val="20"/>
    </w:rPr>
  </w:style>
  <w:style w:type="character" w:customStyle="1" w:styleId="CitaviBibliographySubheading4Zchn">
    <w:name w:val="Citavi Bibliography Subheading 4 Zchn"/>
    <w:basedOn w:val="FormatSeZchn"/>
    <w:link w:val="CitaviBibliographySubheading4"/>
    <w:rsid w:val="00004665"/>
    <w:rPr>
      <w:rFonts w:asciiTheme="majorHAnsi" w:eastAsiaTheme="majorEastAsia" w:hAnsiTheme="majorHAnsi" w:cstheme="majorBidi"/>
      <w:color w:val="243F60" w:themeColor="accent1" w:themeShade="7F"/>
      <w:sz w:val="24"/>
      <w:szCs w:val="20"/>
    </w:rPr>
  </w:style>
  <w:style w:type="paragraph" w:customStyle="1" w:styleId="CitaviBibliographySubheading5">
    <w:name w:val="Citavi Bibliography Subheading 5"/>
    <w:basedOn w:val="berschrift6"/>
    <w:link w:val="CitaviBibliographySubheading5Zchn"/>
    <w:rsid w:val="00004665"/>
    <w:pPr>
      <w:outlineLvl w:val="9"/>
    </w:pPr>
    <w:rPr>
      <w:sz w:val="24"/>
      <w:szCs w:val="20"/>
    </w:rPr>
  </w:style>
  <w:style w:type="character" w:customStyle="1" w:styleId="CitaviBibliographySubheading5Zchn">
    <w:name w:val="Citavi Bibliography Subheading 5 Zchn"/>
    <w:basedOn w:val="FormatSeZchn"/>
    <w:link w:val="CitaviBibliographySubheading5"/>
    <w:rsid w:val="00004665"/>
    <w:rPr>
      <w:rFonts w:asciiTheme="majorHAnsi" w:eastAsiaTheme="majorEastAsia" w:hAnsiTheme="majorHAnsi" w:cstheme="majorBidi"/>
      <w:i/>
      <w:iCs/>
      <w:color w:val="243F60" w:themeColor="accent1" w:themeShade="7F"/>
      <w:sz w:val="24"/>
      <w:szCs w:val="20"/>
    </w:rPr>
  </w:style>
  <w:style w:type="paragraph" w:customStyle="1" w:styleId="CitaviBibliographySubheading6">
    <w:name w:val="Citavi Bibliography Subheading 6"/>
    <w:basedOn w:val="berschrift7"/>
    <w:link w:val="CitaviBibliographySubheading6Zchn"/>
    <w:rsid w:val="00004665"/>
    <w:pPr>
      <w:outlineLvl w:val="9"/>
    </w:pPr>
    <w:rPr>
      <w:sz w:val="24"/>
      <w:szCs w:val="20"/>
    </w:rPr>
  </w:style>
  <w:style w:type="character" w:customStyle="1" w:styleId="CitaviBibliographySubheading6Zchn">
    <w:name w:val="Citavi Bibliography Subheading 6 Zchn"/>
    <w:basedOn w:val="FormatSeZchn"/>
    <w:link w:val="CitaviBibliographySubheading6"/>
    <w:rsid w:val="00004665"/>
    <w:rPr>
      <w:rFonts w:asciiTheme="majorHAnsi" w:eastAsiaTheme="majorEastAsia" w:hAnsiTheme="majorHAnsi" w:cstheme="majorBidi"/>
      <w:i/>
      <w:iCs/>
      <w:color w:val="404040" w:themeColor="text1" w:themeTint="BF"/>
      <w:sz w:val="24"/>
      <w:szCs w:val="20"/>
    </w:rPr>
  </w:style>
  <w:style w:type="paragraph" w:customStyle="1" w:styleId="CitaviBibliographySubheading7">
    <w:name w:val="Citavi Bibliography Subheading 7"/>
    <w:basedOn w:val="berschrift8"/>
    <w:link w:val="CitaviBibliographySubheading7Zchn"/>
    <w:rsid w:val="00004665"/>
    <w:pPr>
      <w:outlineLvl w:val="9"/>
    </w:pPr>
  </w:style>
  <w:style w:type="character" w:customStyle="1" w:styleId="CitaviBibliographySubheading7Zchn">
    <w:name w:val="Citavi Bibliography Subheading 7 Zchn"/>
    <w:basedOn w:val="FormatSeZchn"/>
    <w:link w:val="CitaviBibliographySubheading7"/>
    <w:rsid w:val="00004665"/>
    <w:rPr>
      <w:rFonts w:asciiTheme="majorHAnsi" w:eastAsiaTheme="majorEastAsia" w:hAnsiTheme="majorHAnsi" w:cstheme="majorBidi"/>
      <w:color w:val="404040" w:themeColor="text1" w:themeTint="BF"/>
      <w:sz w:val="20"/>
      <w:szCs w:val="20"/>
    </w:rPr>
  </w:style>
  <w:style w:type="paragraph" w:customStyle="1" w:styleId="CitaviBibliographySubheading8">
    <w:name w:val="Citavi Bibliography Subheading 8"/>
    <w:basedOn w:val="berschrift9"/>
    <w:link w:val="CitaviBibliographySubheading8Zchn"/>
    <w:rsid w:val="00004665"/>
    <w:pPr>
      <w:outlineLvl w:val="9"/>
    </w:pPr>
  </w:style>
  <w:style w:type="character" w:customStyle="1" w:styleId="CitaviBibliographySubheading8Zchn">
    <w:name w:val="Citavi Bibliography Subheading 8 Zchn"/>
    <w:basedOn w:val="FormatSeZchn"/>
    <w:link w:val="CitaviBibliographySubheading8"/>
    <w:rsid w:val="00004665"/>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76D86"/>
    <w:pPr>
      <w:ind w:left="720"/>
      <w:contextualSpacing/>
    </w:pPr>
  </w:style>
  <w:style w:type="paragraph" w:styleId="StandardWeb">
    <w:name w:val="Normal (Web)"/>
    <w:basedOn w:val="Standard"/>
    <w:uiPriority w:val="99"/>
    <w:semiHidden/>
    <w:unhideWhenUsed/>
    <w:rsid w:val="00801D4C"/>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a-listitem">
    <w:name w:val="a-list__item"/>
    <w:basedOn w:val="Standard"/>
    <w:rsid w:val="00E01A2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a-listitemtext">
    <w:name w:val="a-list__itemtext"/>
    <w:basedOn w:val="Absatz-Standardschriftart"/>
    <w:rsid w:val="00E01A28"/>
  </w:style>
  <w:style w:type="character" w:styleId="NichtaufgelsteErwhnung">
    <w:name w:val="Unresolved Mention"/>
    <w:basedOn w:val="Absatz-Standardschriftart"/>
    <w:uiPriority w:val="99"/>
    <w:semiHidden/>
    <w:unhideWhenUsed/>
    <w:rsid w:val="00B96591"/>
    <w:rPr>
      <w:color w:val="605E5C"/>
      <w:shd w:val="clear" w:color="auto" w:fill="E1DFDD"/>
    </w:rPr>
  </w:style>
  <w:style w:type="paragraph" w:styleId="KeinLeerraum">
    <w:name w:val="No Spacing"/>
    <w:link w:val="KeinLeerraumZchn"/>
    <w:uiPriority w:val="1"/>
    <w:qFormat/>
    <w:rsid w:val="00BA31C8"/>
    <w:pPr>
      <w:spacing w:after="0" w:line="240" w:lineRule="auto"/>
    </w:pPr>
    <w:rPr>
      <w:rFonts w:eastAsiaTheme="minorEastAsia"/>
      <w:lang w:eastAsia="ja-JP"/>
    </w:rPr>
  </w:style>
  <w:style w:type="character" w:customStyle="1" w:styleId="KeinLeerraumZchn">
    <w:name w:val="Kein Leerraum Zchn"/>
    <w:basedOn w:val="Absatz-Standardschriftart"/>
    <w:link w:val="KeinLeerraum"/>
    <w:uiPriority w:val="1"/>
    <w:qFormat/>
    <w:rsid w:val="00BA31C8"/>
    <w:rPr>
      <w:rFonts w:eastAsiaTheme="minorEastAsia"/>
      <w:lang w:eastAsia="ja-JP"/>
    </w:rPr>
  </w:style>
  <w:style w:type="character" w:customStyle="1" w:styleId="Funotenanker">
    <w:name w:val="Fußnotenanker"/>
    <w:rsid w:val="00561146"/>
    <w:rPr>
      <w:vertAlign w:val="superscript"/>
    </w:rPr>
  </w:style>
  <w:style w:type="character" w:customStyle="1" w:styleId="Verzeichnissprung">
    <w:name w:val="Verzeichnissprung"/>
    <w:qFormat/>
    <w:rsid w:val="00561146"/>
  </w:style>
  <w:style w:type="paragraph" w:customStyle="1" w:styleId="Default">
    <w:name w:val="Default"/>
    <w:rsid w:val="008169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7471">
      <w:bodyDiv w:val="1"/>
      <w:marLeft w:val="0"/>
      <w:marRight w:val="0"/>
      <w:marTop w:val="0"/>
      <w:marBottom w:val="0"/>
      <w:divBdr>
        <w:top w:val="none" w:sz="0" w:space="0" w:color="auto"/>
        <w:left w:val="none" w:sz="0" w:space="0" w:color="auto"/>
        <w:bottom w:val="none" w:sz="0" w:space="0" w:color="auto"/>
        <w:right w:val="none" w:sz="0" w:space="0" w:color="auto"/>
      </w:divBdr>
      <w:divsChild>
        <w:div w:id="1358655189">
          <w:marLeft w:val="0"/>
          <w:marRight w:val="0"/>
          <w:marTop w:val="0"/>
          <w:marBottom w:val="0"/>
          <w:divBdr>
            <w:top w:val="none" w:sz="0" w:space="0" w:color="auto"/>
            <w:left w:val="none" w:sz="0" w:space="0" w:color="auto"/>
            <w:bottom w:val="none" w:sz="0" w:space="0" w:color="auto"/>
            <w:right w:val="none" w:sz="0" w:space="0" w:color="auto"/>
          </w:divBdr>
          <w:divsChild>
            <w:div w:id="6779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7166">
      <w:bodyDiv w:val="1"/>
      <w:marLeft w:val="0"/>
      <w:marRight w:val="0"/>
      <w:marTop w:val="0"/>
      <w:marBottom w:val="0"/>
      <w:divBdr>
        <w:top w:val="none" w:sz="0" w:space="0" w:color="auto"/>
        <w:left w:val="none" w:sz="0" w:space="0" w:color="auto"/>
        <w:bottom w:val="none" w:sz="0" w:space="0" w:color="auto"/>
        <w:right w:val="none" w:sz="0" w:space="0" w:color="auto"/>
      </w:divBdr>
    </w:div>
    <w:div w:id="504973840">
      <w:bodyDiv w:val="1"/>
      <w:marLeft w:val="0"/>
      <w:marRight w:val="0"/>
      <w:marTop w:val="0"/>
      <w:marBottom w:val="0"/>
      <w:divBdr>
        <w:top w:val="none" w:sz="0" w:space="0" w:color="auto"/>
        <w:left w:val="none" w:sz="0" w:space="0" w:color="auto"/>
        <w:bottom w:val="none" w:sz="0" w:space="0" w:color="auto"/>
        <w:right w:val="none" w:sz="0" w:space="0" w:color="auto"/>
      </w:divBdr>
      <w:divsChild>
        <w:div w:id="468787753">
          <w:marLeft w:val="0"/>
          <w:marRight w:val="0"/>
          <w:marTop w:val="0"/>
          <w:marBottom w:val="0"/>
          <w:divBdr>
            <w:top w:val="none" w:sz="0" w:space="0" w:color="auto"/>
            <w:left w:val="none" w:sz="0" w:space="0" w:color="auto"/>
            <w:bottom w:val="none" w:sz="0" w:space="0" w:color="auto"/>
            <w:right w:val="none" w:sz="0" w:space="0" w:color="auto"/>
          </w:divBdr>
          <w:divsChild>
            <w:div w:id="6146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4929">
      <w:bodyDiv w:val="1"/>
      <w:marLeft w:val="0"/>
      <w:marRight w:val="0"/>
      <w:marTop w:val="0"/>
      <w:marBottom w:val="0"/>
      <w:divBdr>
        <w:top w:val="none" w:sz="0" w:space="0" w:color="auto"/>
        <w:left w:val="none" w:sz="0" w:space="0" w:color="auto"/>
        <w:bottom w:val="none" w:sz="0" w:space="0" w:color="auto"/>
        <w:right w:val="none" w:sz="0" w:space="0" w:color="auto"/>
      </w:divBdr>
    </w:div>
    <w:div w:id="643973186">
      <w:bodyDiv w:val="1"/>
      <w:marLeft w:val="0"/>
      <w:marRight w:val="0"/>
      <w:marTop w:val="0"/>
      <w:marBottom w:val="0"/>
      <w:divBdr>
        <w:top w:val="none" w:sz="0" w:space="0" w:color="auto"/>
        <w:left w:val="none" w:sz="0" w:space="0" w:color="auto"/>
        <w:bottom w:val="none" w:sz="0" w:space="0" w:color="auto"/>
        <w:right w:val="none" w:sz="0" w:space="0" w:color="auto"/>
      </w:divBdr>
    </w:div>
    <w:div w:id="661079715">
      <w:bodyDiv w:val="1"/>
      <w:marLeft w:val="0"/>
      <w:marRight w:val="0"/>
      <w:marTop w:val="0"/>
      <w:marBottom w:val="0"/>
      <w:divBdr>
        <w:top w:val="none" w:sz="0" w:space="0" w:color="auto"/>
        <w:left w:val="none" w:sz="0" w:space="0" w:color="auto"/>
        <w:bottom w:val="none" w:sz="0" w:space="0" w:color="auto"/>
        <w:right w:val="none" w:sz="0" w:space="0" w:color="auto"/>
      </w:divBdr>
      <w:divsChild>
        <w:div w:id="1153837103">
          <w:marLeft w:val="0"/>
          <w:marRight w:val="0"/>
          <w:marTop w:val="0"/>
          <w:marBottom w:val="0"/>
          <w:divBdr>
            <w:top w:val="none" w:sz="0" w:space="0" w:color="auto"/>
            <w:left w:val="none" w:sz="0" w:space="0" w:color="auto"/>
            <w:bottom w:val="none" w:sz="0" w:space="0" w:color="auto"/>
            <w:right w:val="none" w:sz="0" w:space="0" w:color="auto"/>
          </w:divBdr>
          <w:divsChild>
            <w:div w:id="2010477304">
              <w:marLeft w:val="0"/>
              <w:marRight w:val="0"/>
              <w:marTop w:val="0"/>
              <w:marBottom w:val="0"/>
              <w:divBdr>
                <w:top w:val="none" w:sz="0" w:space="0" w:color="auto"/>
                <w:left w:val="none" w:sz="0" w:space="0" w:color="auto"/>
                <w:bottom w:val="none" w:sz="0" w:space="0" w:color="auto"/>
                <w:right w:val="none" w:sz="0" w:space="0" w:color="auto"/>
              </w:divBdr>
            </w:div>
            <w:div w:id="11269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6445">
      <w:bodyDiv w:val="1"/>
      <w:marLeft w:val="0"/>
      <w:marRight w:val="0"/>
      <w:marTop w:val="0"/>
      <w:marBottom w:val="0"/>
      <w:divBdr>
        <w:top w:val="none" w:sz="0" w:space="0" w:color="auto"/>
        <w:left w:val="none" w:sz="0" w:space="0" w:color="auto"/>
        <w:bottom w:val="none" w:sz="0" w:space="0" w:color="auto"/>
        <w:right w:val="none" w:sz="0" w:space="0" w:color="auto"/>
      </w:divBdr>
      <w:divsChild>
        <w:div w:id="596444692">
          <w:marLeft w:val="0"/>
          <w:marRight w:val="0"/>
          <w:marTop w:val="0"/>
          <w:marBottom w:val="0"/>
          <w:divBdr>
            <w:top w:val="none" w:sz="0" w:space="0" w:color="auto"/>
            <w:left w:val="none" w:sz="0" w:space="0" w:color="auto"/>
            <w:bottom w:val="none" w:sz="0" w:space="0" w:color="auto"/>
            <w:right w:val="none" w:sz="0" w:space="0" w:color="auto"/>
          </w:divBdr>
          <w:divsChild>
            <w:div w:id="1614021690">
              <w:marLeft w:val="0"/>
              <w:marRight w:val="0"/>
              <w:marTop w:val="0"/>
              <w:marBottom w:val="0"/>
              <w:divBdr>
                <w:top w:val="none" w:sz="0" w:space="0" w:color="auto"/>
                <w:left w:val="none" w:sz="0" w:space="0" w:color="auto"/>
                <w:bottom w:val="none" w:sz="0" w:space="0" w:color="auto"/>
                <w:right w:val="none" w:sz="0" w:space="0" w:color="auto"/>
              </w:divBdr>
            </w:div>
            <w:div w:id="888688456">
              <w:marLeft w:val="0"/>
              <w:marRight w:val="0"/>
              <w:marTop w:val="0"/>
              <w:marBottom w:val="0"/>
              <w:divBdr>
                <w:top w:val="none" w:sz="0" w:space="0" w:color="auto"/>
                <w:left w:val="none" w:sz="0" w:space="0" w:color="auto"/>
                <w:bottom w:val="none" w:sz="0" w:space="0" w:color="auto"/>
                <w:right w:val="none" w:sz="0" w:space="0" w:color="auto"/>
              </w:divBdr>
            </w:div>
            <w:div w:id="801003630">
              <w:marLeft w:val="0"/>
              <w:marRight w:val="0"/>
              <w:marTop w:val="0"/>
              <w:marBottom w:val="0"/>
              <w:divBdr>
                <w:top w:val="none" w:sz="0" w:space="0" w:color="auto"/>
                <w:left w:val="none" w:sz="0" w:space="0" w:color="auto"/>
                <w:bottom w:val="none" w:sz="0" w:space="0" w:color="auto"/>
                <w:right w:val="none" w:sz="0" w:space="0" w:color="auto"/>
              </w:divBdr>
            </w:div>
            <w:div w:id="265045653">
              <w:marLeft w:val="0"/>
              <w:marRight w:val="0"/>
              <w:marTop w:val="0"/>
              <w:marBottom w:val="0"/>
              <w:divBdr>
                <w:top w:val="none" w:sz="0" w:space="0" w:color="auto"/>
                <w:left w:val="none" w:sz="0" w:space="0" w:color="auto"/>
                <w:bottom w:val="none" w:sz="0" w:space="0" w:color="auto"/>
                <w:right w:val="none" w:sz="0" w:space="0" w:color="auto"/>
              </w:divBdr>
            </w:div>
            <w:div w:id="1858764525">
              <w:marLeft w:val="0"/>
              <w:marRight w:val="0"/>
              <w:marTop w:val="0"/>
              <w:marBottom w:val="0"/>
              <w:divBdr>
                <w:top w:val="none" w:sz="0" w:space="0" w:color="auto"/>
                <w:left w:val="none" w:sz="0" w:space="0" w:color="auto"/>
                <w:bottom w:val="none" w:sz="0" w:space="0" w:color="auto"/>
                <w:right w:val="none" w:sz="0" w:space="0" w:color="auto"/>
              </w:divBdr>
            </w:div>
            <w:div w:id="1860507456">
              <w:marLeft w:val="0"/>
              <w:marRight w:val="0"/>
              <w:marTop w:val="0"/>
              <w:marBottom w:val="0"/>
              <w:divBdr>
                <w:top w:val="none" w:sz="0" w:space="0" w:color="auto"/>
                <w:left w:val="none" w:sz="0" w:space="0" w:color="auto"/>
                <w:bottom w:val="none" w:sz="0" w:space="0" w:color="auto"/>
                <w:right w:val="none" w:sz="0" w:space="0" w:color="auto"/>
              </w:divBdr>
            </w:div>
            <w:div w:id="1394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4474">
      <w:bodyDiv w:val="1"/>
      <w:marLeft w:val="0"/>
      <w:marRight w:val="0"/>
      <w:marTop w:val="0"/>
      <w:marBottom w:val="0"/>
      <w:divBdr>
        <w:top w:val="none" w:sz="0" w:space="0" w:color="auto"/>
        <w:left w:val="none" w:sz="0" w:space="0" w:color="auto"/>
        <w:bottom w:val="none" w:sz="0" w:space="0" w:color="auto"/>
        <w:right w:val="none" w:sz="0" w:space="0" w:color="auto"/>
      </w:divBdr>
      <w:divsChild>
        <w:div w:id="1989019723">
          <w:marLeft w:val="0"/>
          <w:marRight w:val="0"/>
          <w:marTop w:val="0"/>
          <w:marBottom w:val="0"/>
          <w:divBdr>
            <w:top w:val="none" w:sz="0" w:space="0" w:color="auto"/>
            <w:left w:val="none" w:sz="0" w:space="0" w:color="auto"/>
            <w:bottom w:val="none" w:sz="0" w:space="0" w:color="auto"/>
            <w:right w:val="none" w:sz="0" w:space="0" w:color="auto"/>
          </w:divBdr>
          <w:divsChild>
            <w:div w:id="1950700130">
              <w:marLeft w:val="0"/>
              <w:marRight w:val="0"/>
              <w:marTop w:val="0"/>
              <w:marBottom w:val="0"/>
              <w:divBdr>
                <w:top w:val="none" w:sz="0" w:space="0" w:color="auto"/>
                <w:left w:val="none" w:sz="0" w:space="0" w:color="auto"/>
                <w:bottom w:val="none" w:sz="0" w:space="0" w:color="auto"/>
                <w:right w:val="none" w:sz="0" w:space="0" w:color="auto"/>
              </w:divBdr>
            </w:div>
            <w:div w:id="270280765">
              <w:marLeft w:val="0"/>
              <w:marRight w:val="0"/>
              <w:marTop w:val="0"/>
              <w:marBottom w:val="0"/>
              <w:divBdr>
                <w:top w:val="none" w:sz="0" w:space="0" w:color="auto"/>
                <w:left w:val="none" w:sz="0" w:space="0" w:color="auto"/>
                <w:bottom w:val="none" w:sz="0" w:space="0" w:color="auto"/>
                <w:right w:val="none" w:sz="0" w:space="0" w:color="auto"/>
              </w:divBdr>
            </w:div>
            <w:div w:id="840659619">
              <w:marLeft w:val="0"/>
              <w:marRight w:val="0"/>
              <w:marTop w:val="0"/>
              <w:marBottom w:val="0"/>
              <w:divBdr>
                <w:top w:val="none" w:sz="0" w:space="0" w:color="auto"/>
                <w:left w:val="none" w:sz="0" w:space="0" w:color="auto"/>
                <w:bottom w:val="none" w:sz="0" w:space="0" w:color="auto"/>
                <w:right w:val="none" w:sz="0" w:space="0" w:color="auto"/>
              </w:divBdr>
            </w:div>
            <w:div w:id="24333244">
              <w:marLeft w:val="0"/>
              <w:marRight w:val="0"/>
              <w:marTop w:val="0"/>
              <w:marBottom w:val="0"/>
              <w:divBdr>
                <w:top w:val="none" w:sz="0" w:space="0" w:color="auto"/>
                <w:left w:val="none" w:sz="0" w:space="0" w:color="auto"/>
                <w:bottom w:val="none" w:sz="0" w:space="0" w:color="auto"/>
                <w:right w:val="none" w:sz="0" w:space="0" w:color="auto"/>
              </w:divBdr>
            </w:div>
            <w:div w:id="166867395">
              <w:marLeft w:val="0"/>
              <w:marRight w:val="0"/>
              <w:marTop w:val="0"/>
              <w:marBottom w:val="0"/>
              <w:divBdr>
                <w:top w:val="none" w:sz="0" w:space="0" w:color="auto"/>
                <w:left w:val="none" w:sz="0" w:space="0" w:color="auto"/>
                <w:bottom w:val="none" w:sz="0" w:space="0" w:color="auto"/>
                <w:right w:val="none" w:sz="0" w:space="0" w:color="auto"/>
              </w:divBdr>
            </w:div>
            <w:div w:id="564803505">
              <w:marLeft w:val="0"/>
              <w:marRight w:val="0"/>
              <w:marTop w:val="0"/>
              <w:marBottom w:val="0"/>
              <w:divBdr>
                <w:top w:val="none" w:sz="0" w:space="0" w:color="auto"/>
                <w:left w:val="none" w:sz="0" w:space="0" w:color="auto"/>
                <w:bottom w:val="none" w:sz="0" w:space="0" w:color="auto"/>
                <w:right w:val="none" w:sz="0" w:space="0" w:color="auto"/>
              </w:divBdr>
            </w:div>
            <w:div w:id="418673792">
              <w:marLeft w:val="0"/>
              <w:marRight w:val="0"/>
              <w:marTop w:val="0"/>
              <w:marBottom w:val="0"/>
              <w:divBdr>
                <w:top w:val="none" w:sz="0" w:space="0" w:color="auto"/>
                <w:left w:val="none" w:sz="0" w:space="0" w:color="auto"/>
                <w:bottom w:val="none" w:sz="0" w:space="0" w:color="auto"/>
                <w:right w:val="none" w:sz="0" w:space="0" w:color="auto"/>
              </w:divBdr>
            </w:div>
            <w:div w:id="18202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4286">
      <w:bodyDiv w:val="1"/>
      <w:marLeft w:val="0"/>
      <w:marRight w:val="0"/>
      <w:marTop w:val="0"/>
      <w:marBottom w:val="0"/>
      <w:divBdr>
        <w:top w:val="none" w:sz="0" w:space="0" w:color="auto"/>
        <w:left w:val="none" w:sz="0" w:space="0" w:color="auto"/>
        <w:bottom w:val="none" w:sz="0" w:space="0" w:color="auto"/>
        <w:right w:val="none" w:sz="0" w:space="0" w:color="auto"/>
      </w:divBdr>
      <w:divsChild>
        <w:div w:id="1846239133">
          <w:marLeft w:val="0"/>
          <w:marRight w:val="0"/>
          <w:marTop w:val="0"/>
          <w:marBottom w:val="0"/>
          <w:divBdr>
            <w:top w:val="none" w:sz="0" w:space="0" w:color="auto"/>
            <w:left w:val="none" w:sz="0" w:space="0" w:color="auto"/>
            <w:bottom w:val="none" w:sz="0" w:space="0" w:color="auto"/>
            <w:right w:val="none" w:sz="0" w:space="0" w:color="auto"/>
          </w:divBdr>
          <w:divsChild>
            <w:div w:id="1237284939">
              <w:marLeft w:val="0"/>
              <w:marRight w:val="0"/>
              <w:marTop w:val="0"/>
              <w:marBottom w:val="0"/>
              <w:divBdr>
                <w:top w:val="none" w:sz="0" w:space="0" w:color="auto"/>
                <w:left w:val="none" w:sz="0" w:space="0" w:color="auto"/>
                <w:bottom w:val="none" w:sz="0" w:space="0" w:color="auto"/>
                <w:right w:val="none" w:sz="0" w:space="0" w:color="auto"/>
              </w:divBdr>
            </w:div>
            <w:div w:id="2097512309">
              <w:marLeft w:val="0"/>
              <w:marRight w:val="0"/>
              <w:marTop w:val="0"/>
              <w:marBottom w:val="0"/>
              <w:divBdr>
                <w:top w:val="none" w:sz="0" w:space="0" w:color="auto"/>
                <w:left w:val="none" w:sz="0" w:space="0" w:color="auto"/>
                <w:bottom w:val="none" w:sz="0" w:space="0" w:color="auto"/>
                <w:right w:val="none" w:sz="0" w:space="0" w:color="auto"/>
              </w:divBdr>
            </w:div>
            <w:div w:id="1740590629">
              <w:marLeft w:val="0"/>
              <w:marRight w:val="0"/>
              <w:marTop w:val="0"/>
              <w:marBottom w:val="0"/>
              <w:divBdr>
                <w:top w:val="none" w:sz="0" w:space="0" w:color="auto"/>
                <w:left w:val="none" w:sz="0" w:space="0" w:color="auto"/>
                <w:bottom w:val="none" w:sz="0" w:space="0" w:color="auto"/>
                <w:right w:val="none" w:sz="0" w:space="0" w:color="auto"/>
              </w:divBdr>
            </w:div>
            <w:div w:id="262609565">
              <w:marLeft w:val="0"/>
              <w:marRight w:val="0"/>
              <w:marTop w:val="0"/>
              <w:marBottom w:val="0"/>
              <w:divBdr>
                <w:top w:val="none" w:sz="0" w:space="0" w:color="auto"/>
                <w:left w:val="none" w:sz="0" w:space="0" w:color="auto"/>
                <w:bottom w:val="none" w:sz="0" w:space="0" w:color="auto"/>
                <w:right w:val="none" w:sz="0" w:space="0" w:color="auto"/>
              </w:divBdr>
            </w:div>
            <w:div w:id="314844825">
              <w:marLeft w:val="0"/>
              <w:marRight w:val="0"/>
              <w:marTop w:val="0"/>
              <w:marBottom w:val="0"/>
              <w:divBdr>
                <w:top w:val="none" w:sz="0" w:space="0" w:color="auto"/>
                <w:left w:val="none" w:sz="0" w:space="0" w:color="auto"/>
                <w:bottom w:val="none" w:sz="0" w:space="0" w:color="auto"/>
                <w:right w:val="none" w:sz="0" w:space="0" w:color="auto"/>
              </w:divBdr>
            </w:div>
            <w:div w:id="1343437784">
              <w:marLeft w:val="0"/>
              <w:marRight w:val="0"/>
              <w:marTop w:val="0"/>
              <w:marBottom w:val="0"/>
              <w:divBdr>
                <w:top w:val="none" w:sz="0" w:space="0" w:color="auto"/>
                <w:left w:val="none" w:sz="0" w:space="0" w:color="auto"/>
                <w:bottom w:val="none" w:sz="0" w:space="0" w:color="auto"/>
                <w:right w:val="none" w:sz="0" w:space="0" w:color="auto"/>
              </w:divBdr>
            </w:div>
            <w:div w:id="1862545152">
              <w:marLeft w:val="0"/>
              <w:marRight w:val="0"/>
              <w:marTop w:val="0"/>
              <w:marBottom w:val="0"/>
              <w:divBdr>
                <w:top w:val="none" w:sz="0" w:space="0" w:color="auto"/>
                <w:left w:val="none" w:sz="0" w:space="0" w:color="auto"/>
                <w:bottom w:val="none" w:sz="0" w:space="0" w:color="auto"/>
                <w:right w:val="none" w:sz="0" w:space="0" w:color="auto"/>
              </w:divBdr>
            </w:div>
            <w:div w:id="374014504">
              <w:marLeft w:val="0"/>
              <w:marRight w:val="0"/>
              <w:marTop w:val="0"/>
              <w:marBottom w:val="0"/>
              <w:divBdr>
                <w:top w:val="none" w:sz="0" w:space="0" w:color="auto"/>
                <w:left w:val="none" w:sz="0" w:space="0" w:color="auto"/>
                <w:bottom w:val="none" w:sz="0" w:space="0" w:color="auto"/>
                <w:right w:val="none" w:sz="0" w:space="0" w:color="auto"/>
              </w:divBdr>
            </w:div>
            <w:div w:id="1172600979">
              <w:marLeft w:val="0"/>
              <w:marRight w:val="0"/>
              <w:marTop w:val="0"/>
              <w:marBottom w:val="0"/>
              <w:divBdr>
                <w:top w:val="none" w:sz="0" w:space="0" w:color="auto"/>
                <w:left w:val="none" w:sz="0" w:space="0" w:color="auto"/>
                <w:bottom w:val="none" w:sz="0" w:space="0" w:color="auto"/>
                <w:right w:val="none" w:sz="0" w:space="0" w:color="auto"/>
              </w:divBdr>
            </w:div>
            <w:div w:id="955216462">
              <w:marLeft w:val="0"/>
              <w:marRight w:val="0"/>
              <w:marTop w:val="0"/>
              <w:marBottom w:val="0"/>
              <w:divBdr>
                <w:top w:val="none" w:sz="0" w:space="0" w:color="auto"/>
                <w:left w:val="none" w:sz="0" w:space="0" w:color="auto"/>
                <w:bottom w:val="none" w:sz="0" w:space="0" w:color="auto"/>
                <w:right w:val="none" w:sz="0" w:space="0" w:color="auto"/>
              </w:divBdr>
            </w:div>
            <w:div w:id="12571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4733">
      <w:bodyDiv w:val="1"/>
      <w:marLeft w:val="0"/>
      <w:marRight w:val="0"/>
      <w:marTop w:val="0"/>
      <w:marBottom w:val="0"/>
      <w:divBdr>
        <w:top w:val="none" w:sz="0" w:space="0" w:color="auto"/>
        <w:left w:val="none" w:sz="0" w:space="0" w:color="auto"/>
        <w:bottom w:val="none" w:sz="0" w:space="0" w:color="auto"/>
        <w:right w:val="none" w:sz="0" w:space="0" w:color="auto"/>
      </w:divBdr>
    </w:div>
    <w:div w:id="1005203393">
      <w:bodyDiv w:val="1"/>
      <w:marLeft w:val="0"/>
      <w:marRight w:val="0"/>
      <w:marTop w:val="0"/>
      <w:marBottom w:val="0"/>
      <w:divBdr>
        <w:top w:val="none" w:sz="0" w:space="0" w:color="auto"/>
        <w:left w:val="none" w:sz="0" w:space="0" w:color="auto"/>
        <w:bottom w:val="none" w:sz="0" w:space="0" w:color="auto"/>
        <w:right w:val="none" w:sz="0" w:space="0" w:color="auto"/>
      </w:divBdr>
    </w:div>
    <w:div w:id="1059479671">
      <w:bodyDiv w:val="1"/>
      <w:marLeft w:val="0"/>
      <w:marRight w:val="0"/>
      <w:marTop w:val="0"/>
      <w:marBottom w:val="0"/>
      <w:divBdr>
        <w:top w:val="none" w:sz="0" w:space="0" w:color="auto"/>
        <w:left w:val="none" w:sz="0" w:space="0" w:color="auto"/>
        <w:bottom w:val="none" w:sz="0" w:space="0" w:color="auto"/>
        <w:right w:val="none" w:sz="0" w:space="0" w:color="auto"/>
      </w:divBdr>
      <w:divsChild>
        <w:div w:id="903836385">
          <w:marLeft w:val="0"/>
          <w:marRight w:val="0"/>
          <w:marTop w:val="0"/>
          <w:marBottom w:val="0"/>
          <w:divBdr>
            <w:top w:val="none" w:sz="0" w:space="0" w:color="auto"/>
            <w:left w:val="none" w:sz="0" w:space="0" w:color="auto"/>
            <w:bottom w:val="none" w:sz="0" w:space="0" w:color="auto"/>
            <w:right w:val="none" w:sz="0" w:space="0" w:color="auto"/>
          </w:divBdr>
          <w:divsChild>
            <w:div w:id="73913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622">
      <w:bodyDiv w:val="1"/>
      <w:marLeft w:val="0"/>
      <w:marRight w:val="0"/>
      <w:marTop w:val="0"/>
      <w:marBottom w:val="0"/>
      <w:divBdr>
        <w:top w:val="none" w:sz="0" w:space="0" w:color="auto"/>
        <w:left w:val="none" w:sz="0" w:space="0" w:color="auto"/>
        <w:bottom w:val="none" w:sz="0" w:space="0" w:color="auto"/>
        <w:right w:val="none" w:sz="0" w:space="0" w:color="auto"/>
      </w:divBdr>
      <w:divsChild>
        <w:div w:id="778915263">
          <w:marLeft w:val="0"/>
          <w:marRight w:val="0"/>
          <w:marTop w:val="0"/>
          <w:marBottom w:val="0"/>
          <w:divBdr>
            <w:top w:val="none" w:sz="0" w:space="0" w:color="auto"/>
            <w:left w:val="none" w:sz="0" w:space="0" w:color="auto"/>
            <w:bottom w:val="none" w:sz="0" w:space="0" w:color="auto"/>
            <w:right w:val="none" w:sz="0" w:space="0" w:color="auto"/>
          </w:divBdr>
          <w:divsChild>
            <w:div w:id="112408487">
              <w:marLeft w:val="0"/>
              <w:marRight w:val="0"/>
              <w:marTop w:val="0"/>
              <w:marBottom w:val="0"/>
              <w:divBdr>
                <w:top w:val="none" w:sz="0" w:space="0" w:color="auto"/>
                <w:left w:val="none" w:sz="0" w:space="0" w:color="auto"/>
                <w:bottom w:val="none" w:sz="0" w:space="0" w:color="auto"/>
                <w:right w:val="none" w:sz="0" w:space="0" w:color="auto"/>
              </w:divBdr>
            </w:div>
            <w:div w:id="316346062">
              <w:marLeft w:val="0"/>
              <w:marRight w:val="0"/>
              <w:marTop w:val="0"/>
              <w:marBottom w:val="0"/>
              <w:divBdr>
                <w:top w:val="none" w:sz="0" w:space="0" w:color="auto"/>
                <w:left w:val="none" w:sz="0" w:space="0" w:color="auto"/>
                <w:bottom w:val="none" w:sz="0" w:space="0" w:color="auto"/>
                <w:right w:val="none" w:sz="0" w:space="0" w:color="auto"/>
              </w:divBdr>
            </w:div>
            <w:div w:id="1874998532">
              <w:marLeft w:val="0"/>
              <w:marRight w:val="0"/>
              <w:marTop w:val="0"/>
              <w:marBottom w:val="0"/>
              <w:divBdr>
                <w:top w:val="none" w:sz="0" w:space="0" w:color="auto"/>
                <w:left w:val="none" w:sz="0" w:space="0" w:color="auto"/>
                <w:bottom w:val="none" w:sz="0" w:space="0" w:color="auto"/>
                <w:right w:val="none" w:sz="0" w:space="0" w:color="auto"/>
              </w:divBdr>
            </w:div>
            <w:div w:id="1850874028">
              <w:marLeft w:val="0"/>
              <w:marRight w:val="0"/>
              <w:marTop w:val="0"/>
              <w:marBottom w:val="0"/>
              <w:divBdr>
                <w:top w:val="none" w:sz="0" w:space="0" w:color="auto"/>
                <w:left w:val="none" w:sz="0" w:space="0" w:color="auto"/>
                <w:bottom w:val="none" w:sz="0" w:space="0" w:color="auto"/>
                <w:right w:val="none" w:sz="0" w:space="0" w:color="auto"/>
              </w:divBdr>
            </w:div>
            <w:div w:id="387458195">
              <w:marLeft w:val="0"/>
              <w:marRight w:val="0"/>
              <w:marTop w:val="0"/>
              <w:marBottom w:val="0"/>
              <w:divBdr>
                <w:top w:val="none" w:sz="0" w:space="0" w:color="auto"/>
                <w:left w:val="none" w:sz="0" w:space="0" w:color="auto"/>
                <w:bottom w:val="none" w:sz="0" w:space="0" w:color="auto"/>
                <w:right w:val="none" w:sz="0" w:space="0" w:color="auto"/>
              </w:divBdr>
            </w:div>
            <w:div w:id="835681834">
              <w:marLeft w:val="0"/>
              <w:marRight w:val="0"/>
              <w:marTop w:val="0"/>
              <w:marBottom w:val="0"/>
              <w:divBdr>
                <w:top w:val="none" w:sz="0" w:space="0" w:color="auto"/>
                <w:left w:val="none" w:sz="0" w:space="0" w:color="auto"/>
                <w:bottom w:val="none" w:sz="0" w:space="0" w:color="auto"/>
                <w:right w:val="none" w:sz="0" w:space="0" w:color="auto"/>
              </w:divBdr>
            </w:div>
            <w:div w:id="943004091">
              <w:marLeft w:val="0"/>
              <w:marRight w:val="0"/>
              <w:marTop w:val="0"/>
              <w:marBottom w:val="0"/>
              <w:divBdr>
                <w:top w:val="none" w:sz="0" w:space="0" w:color="auto"/>
                <w:left w:val="none" w:sz="0" w:space="0" w:color="auto"/>
                <w:bottom w:val="none" w:sz="0" w:space="0" w:color="auto"/>
                <w:right w:val="none" w:sz="0" w:space="0" w:color="auto"/>
              </w:divBdr>
            </w:div>
            <w:div w:id="7948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98950">
      <w:bodyDiv w:val="1"/>
      <w:marLeft w:val="0"/>
      <w:marRight w:val="0"/>
      <w:marTop w:val="0"/>
      <w:marBottom w:val="0"/>
      <w:divBdr>
        <w:top w:val="none" w:sz="0" w:space="0" w:color="auto"/>
        <w:left w:val="none" w:sz="0" w:space="0" w:color="auto"/>
        <w:bottom w:val="none" w:sz="0" w:space="0" w:color="auto"/>
        <w:right w:val="none" w:sz="0" w:space="0" w:color="auto"/>
      </w:divBdr>
    </w:div>
    <w:div w:id="1227227736">
      <w:bodyDiv w:val="1"/>
      <w:marLeft w:val="0"/>
      <w:marRight w:val="0"/>
      <w:marTop w:val="0"/>
      <w:marBottom w:val="0"/>
      <w:divBdr>
        <w:top w:val="none" w:sz="0" w:space="0" w:color="auto"/>
        <w:left w:val="none" w:sz="0" w:space="0" w:color="auto"/>
        <w:bottom w:val="none" w:sz="0" w:space="0" w:color="auto"/>
        <w:right w:val="none" w:sz="0" w:space="0" w:color="auto"/>
      </w:divBdr>
    </w:div>
    <w:div w:id="1238636001">
      <w:bodyDiv w:val="1"/>
      <w:marLeft w:val="0"/>
      <w:marRight w:val="0"/>
      <w:marTop w:val="0"/>
      <w:marBottom w:val="0"/>
      <w:divBdr>
        <w:top w:val="none" w:sz="0" w:space="0" w:color="auto"/>
        <w:left w:val="none" w:sz="0" w:space="0" w:color="auto"/>
        <w:bottom w:val="none" w:sz="0" w:space="0" w:color="auto"/>
        <w:right w:val="none" w:sz="0" w:space="0" w:color="auto"/>
      </w:divBdr>
    </w:div>
    <w:div w:id="1242594281">
      <w:bodyDiv w:val="1"/>
      <w:marLeft w:val="0"/>
      <w:marRight w:val="0"/>
      <w:marTop w:val="0"/>
      <w:marBottom w:val="0"/>
      <w:divBdr>
        <w:top w:val="none" w:sz="0" w:space="0" w:color="auto"/>
        <w:left w:val="none" w:sz="0" w:space="0" w:color="auto"/>
        <w:bottom w:val="none" w:sz="0" w:space="0" w:color="auto"/>
        <w:right w:val="none" w:sz="0" w:space="0" w:color="auto"/>
      </w:divBdr>
      <w:divsChild>
        <w:div w:id="2098087245">
          <w:marLeft w:val="0"/>
          <w:marRight w:val="0"/>
          <w:marTop w:val="0"/>
          <w:marBottom w:val="0"/>
          <w:divBdr>
            <w:top w:val="none" w:sz="0" w:space="0" w:color="auto"/>
            <w:left w:val="none" w:sz="0" w:space="0" w:color="auto"/>
            <w:bottom w:val="none" w:sz="0" w:space="0" w:color="auto"/>
            <w:right w:val="none" w:sz="0" w:space="0" w:color="auto"/>
          </w:divBdr>
          <w:divsChild>
            <w:div w:id="20390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978">
      <w:bodyDiv w:val="1"/>
      <w:marLeft w:val="0"/>
      <w:marRight w:val="0"/>
      <w:marTop w:val="0"/>
      <w:marBottom w:val="0"/>
      <w:divBdr>
        <w:top w:val="none" w:sz="0" w:space="0" w:color="auto"/>
        <w:left w:val="none" w:sz="0" w:space="0" w:color="auto"/>
        <w:bottom w:val="none" w:sz="0" w:space="0" w:color="auto"/>
        <w:right w:val="none" w:sz="0" w:space="0" w:color="auto"/>
      </w:divBdr>
    </w:div>
    <w:div w:id="1373463425">
      <w:bodyDiv w:val="1"/>
      <w:marLeft w:val="0"/>
      <w:marRight w:val="0"/>
      <w:marTop w:val="0"/>
      <w:marBottom w:val="0"/>
      <w:divBdr>
        <w:top w:val="none" w:sz="0" w:space="0" w:color="auto"/>
        <w:left w:val="none" w:sz="0" w:space="0" w:color="auto"/>
        <w:bottom w:val="none" w:sz="0" w:space="0" w:color="auto"/>
        <w:right w:val="none" w:sz="0" w:space="0" w:color="auto"/>
      </w:divBdr>
    </w:div>
    <w:div w:id="1440950961">
      <w:bodyDiv w:val="1"/>
      <w:marLeft w:val="0"/>
      <w:marRight w:val="0"/>
      <w:marTop w:val="0"/>
      <w:marBottom w:val="0"/>
      <w:divBdr>
        <w:top w:val="none" w:sz="0" w:space="0" w:color="auto"/>
        <w:left w:val="none" w:sz="0" w:space="0" w:color="auto"/>
        <w:bottom w:val="none" w:sz="0" w:space="0" w:color="auto"/>
        <w:right w:val="none" w:sz="0" w:space="0" w:color="auto"/>
      </w:divBdr>
    </w:div>
    <w:div w:id="1471706031">
      <w:bodyDiv w:val="1"/>
      <w:marLeft w:val="0"/>
      <w:marRight w:val="0"/>
      <w:marTop w:val="0"/>
      <w:marBottom w:val="0"/>
      <w:divBdr>
        <w:top w:val="none" w:sz="0" w:space="0" w:color="auto"/>
        <w:left w:val="none" w:sz="0" w:space="0" w:color="auto"/>
        <w:bottom w:val="none" w:sz="0" w:space="0" w:color="auto"/>
        <w:right w:val="none" w:sz="0" w:space="0" w:color="auto"/>
      </w:divBdr>
      <w:divsChild>
        <w:div w:id="153843496">
          <w:marLeft w:val="0"/>
          <w:marRight w:val="0"/>
          <w:marTop w:val="0"/>
          <w:marBottom w:val="0"/>
          <w:divBdr>
            <w:top w:val="none" w:sz="0" w:space="0" w:color="auto"/>
            <w:left w:val="none" w:sz="0" w:space="0" w:color="auto"/>
            <w:bottom w:val="none" w:sz="0" w:space="0" w:color="auto"/>
            <w:right w:val="none" w:sz="0" w:space="0" w:color="auto"/>
          </w:divBdr>
          <w:divsChild>
            <w:div w:id="9937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6402">
      <w:bodyDiv w:val="1"/>
      <w:marLeft w:val="0"/>
      <w:marRight w:val="0"/>
      <w:marTop w:val="0"/>
      <w:marBottom w:val="0"/>
      <w:divBdr>
        <w:top w:val="none" w:sz="0" w:space="0" w:color="auto"/>
        <w:left w:val="none" w:sz="0" w:space="0" w:color="auto"/>
        <w:bottom w:val="none" w:sz="0" w:space="0" w:color="auto"/>
        <w:right w:val="none" w:sz="0" w:space="0" w:color="auto"/>
      </w:divBdr>
      <w:divsChild>
        <w:div w:id="1473936832">
          <w:marLeft w:val="0"/>
          <w:marRight w:val="0"/>
          <w:marTop w:val="0"/>
          <w:marBottom w:val="0"/>
          <w:divBdr>
            <w:top w:val="none" w:sz="0" w:space="0" w:color="auto"/>
            <w:left w:val="none" w:sz="0" w:space="0" w:color="auto"/>
            <w:bottom w:val="none" w:sz="0" w:space="0" w:color="auto"/>
            <w:right w:val="none" w:sz="0" w:space="0" w:color="auto"/>
          </w:divBdr>
          <w:divsChild>
            <w:div w:id="457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2967">
      <w:bodyDiv w:val="1"/>
      <w:marLeft w:val="0"/>
      <w:marRight w:val="0"/>
      <w:marTop w:val="0"/>
      <w:marBottom w:val="0"/>
      <w:divBdr>
        <w:top w:val="none" w:sz="0" w:space="0" w:color="auto"/>
        <w:left w:val="none" w:sz="0" w:space="0" w:color="auto"/>
        <w:bottom w:val="none" w:sz="0" w:space="0" w:color="auto"/>
        <w:right w:val="none" w:sz="0" w:space="0" w:color="auto"/>
      </w:divBdr>
      <w:divsChild>
        <w:div w:id="804856764">
          <w:marLeft w:val="0"/>
          <w:marRight w:val="0"/>
          <w:marTop w:val="0"/>
          <w:marBottom w:val="0"/>
          <w:divBdr>
            <w:top w:val="none" w:sz="0" w:space="0" w:color="auto"/>
            <w:left w:val="none" w:sz="0" w:space="0" w:color="auto"/>
            <w:bottom w:val="none" w:sz="0" w:space="0" w:color="auto"/>
            <w:right w:val="none" w:sz="0" w:space="0" w:color="auto"/>
          </w:divBdr>
          <w:divsChild>
            <w:div w:id="1104572138">
              <w:marLeft w:val="0"/>
              <w:marRight w:val="0"/>
              <w:marTop w:val="0"/>
              <w:marBottom w:val="0"/>
              <w:divBdr>
                <w:top w:val="none" w:sz="0" w:space="0" w:color="auto"/>
                <w:left w:val="none" w:sz="0" w:space="0" w:color="auto"/>
                <w:bottom w:val="none" w:sz="0" w:space="0" w:color="auto"/>
                <w:right w:val="none" w:sz="0" w:space="0" w:color="auto"/>
              </w:divBdr>
            </w:div>
            <w:div w:id="575822429">
              <w:marLeft w:val="0"/>
              <w:marRight w:val="0"/>
              <w:marTop w:val="0"/>
              <w:marBottom w:val="0"/>
              <w:divBdr>
                <w:top w:val="none" w:sz="0" w:space="0" w:color="auto"/>
                <w:left w:val="none" w:sz="0" w:space="0" w:color="auto"/>
                <w:bottom w:val="none" w:sz="0" w:space="0" w:color="auto"/>
                <w:right w:val="none" w:sz="0" w:space="0" w:color="auto"/>
              </w:divBdr>
            </w:div>
            <w:div w:id="1411809004">
              <w:marLeft w:val="0"/>
              <w:marRight w:val="0"/>
              <w:marTop w:val="0"/>
              <w:marBottom w:val="0"/>
              <w:divBdr>
                <w:top w:val="none" w:sz="0" w:space="0" w:color="auto"/>
                <w:left w:val="none" w:sz="0" w:space="0" w:color="auto"/>
                <w:bottom w:val="none" w:sz="0" w:space="0" w:color="auto"/>
                <w:right w:val="none" w:sz="0" w:space="0" w:color="auto"/>
              </w:divBdr>
            </w:div>
            <w:div w:id="1326975959">
              <w:marLeft w:val="0"/>
              <w:marRight w:val="0"/>
              <w:marTop w:val="0"/>
              <w:marBottom w:val="0"/>
              <w:divBdr>
                <w:top w:val="none" w:sz="0" w:space="0" w:color="auto"/>
                <w:left w:val="none" w:sz="0" w:space="0" w:color="auto"/>
                <w:bottom w:val="none" w:sz="0" w:space="0" w:color="auto"/>
                <w:right w:val="none" w:sz="0" w:space="0" w:color="auto"/>
              </w:divBdr>
            </w:div>
            <w:div w:id="921179650">
              <w:marLeft w:val="0"/>
              <w:marRight w:val="0"/>
              <w:marTop w:val="0"/>
              <w:marBottom w:val="0"/>
              <w:divBdr>
                <w:top w:val="none" w:sz="0" w:space="0" w:color="auto"/>
                <w:left w:val="none" w:sz="0" w:space="0" w:color="auto"/>
                <w:bottom w:val="none" w:sz="0" w:space="0" w:color="auto"/>
                <w:right w:val="none" w:sz="0" w:space="0" w:color="auto"/>
              </w:divBdr>
            </w:div>
            <w:div w:id="1817529283">
              <w:marLeft w:val="0"/>
              <w:marRight w:val="0"/>
              <w:marTop w:val="0"/>
              <w:marBottom w:val="0"/>
              <w:divBdr>
                <w:top w:val="none" w:sz="0" w:space="0" w:color="auto"/>
                <w:left w:val="none" w:sz="0" w:space="0" w:color="auto"/>
                <w:bottom w:val="none" w:sz="0" w:space="0" w:color="auto"/>
                <w:right w:val="none" w:sz="0" w:space="0" w:color="auto"/>
              </w:divBdr>
            </w:div>
            <w:div w:id="1597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6077">
      <w:bodyDiv w:val="1"/>
      <w:marLeft w:val="0"/>
      <w:marRight w:val="0"/>
      <w:marTop w:val="0"/>
      <w:marBottom w:val="0"/>
      <w:divBdr>
        <w:top w:val="none" w:sz="0" w:space="0" w:color="auto"/>
        <w:left w:val="none" w:sz="0" w:space="0" w:color="auto"/>
        <w:bottom w:val="none" w:sz="0" w:space="0" w:color="auto"/>
        <w:right w:val="none" w:sz="0" w:space="0" w:color="auto"/>
      </w:divBdr>
    </w:div>
    <w:div w:id="1808009582">
      <w:bodyDiv w:val="1"/>
      <w:marLeft w:val="0"/>
      <w:marRight w:val="0"/>
      <w:marTop w:val="0"/>
      <w:marBottom w:val="0"/>
      <w:divBdr>
        <w:top w:val="none" w:sz="0" w:space="0" w:color="auto"/>
        <w:left w:val="none" w:sz="0" w:space="0" w:color="auto"/>
        <w:bottom w:val="none" w:sz="0" w:space="0" w:color="auto"/>
        <w:right w:val="none" w:sz="0" w:space="0" w:color="auto"/>
      </w:divBdr>
    </w:div>
    <w:div w:id="1863712948">
      <w:bodyDiv w:val="1"/>
      <w:marLeft w:val="0"/>
      <w:marRight w:val="0"/>
      <w:marTop w:val="0"/>
      <w:marBottom w:val="0"/>
      <w:divBdr>
        <w:top w:val="none" w:sz="0" w:space="0" w:color="auto"/>
        <w:left w:val="none" w:sz="0" w:space="0" w:color="auto"/>
        <w:bottom w:val="none" w:sz="0" w:space="0" w:color="auto"/>
        <w:right w:val="none" w:sz="0" w:space="0" w:color="auto"/>
      </w:divBdr>
    </w:div>
    <w:div w:id="1879853295">
      <w:bodyDiv w:val="1"/>
      <w:marLeft w:val="0"/>
      <w:marRight w:val="0"/>
      <w:marTop w:val="0"/>
      <w:marBottom w:val="0"/>
      <w:divBdr>
        <w:top w:val="none" w:sz="0" w:space="0" w:color="auto"/>
        <w:left w:val="none" w:sz="0" w:space="0" w:color="auto"/>
        <w:bottom w:val="none" w:sz="0" w:space="0" w:color="auto"/>
        <w:right w:val="none" w:sz="0" w:space="0" w:color="auto"/>
      </w:divBdr>
      <w:divsChild>
        <w:div w:id="1207329792">
          <w:marLeft w:val="0"/>
          <w:marRight w:val="0"/>
          <w:marTop w:val="0"/>
          <w:marBottom w:val="0"/>
          <w:divBdr>
            <w:top w:val="none" w:sz="0" w:space="0" w:color="auto"/>
            <w:left w:val="none" w:sz="0" w:space="0" w:color="auto"/>
            <w:bottom w:val="none" w:sz="0" w:space="0" w:color="auto"/>
            <w:right w:val="none" w:sz="0" w:space="0" w:color="auto"/>
          </w:divBdr>
          <w:divsChild>
            <w:div w:id="1175920771">
              <w:marLeft w:val="0"/>
              <w:marRight w:val="0"/>
              <w:marTop w:val="0"/>
              <w:marBottom w:val="0"/>
              <w:divBdr>
                <w:top w:val="none" w:sz="0" w:space="0" w:color="auto"/>
                <w:left w:val="none" w:sz="0" w:space="0" w:color="auto"/>
                <w:bottom w:val="none" w:sz="0" w:space="0" w:color="auto"/>
                <w:right w:val="none" w:sz="0" w:space="0" w:color="auto"/>
              </w:divBdr>
            </w:div>
            <w:div w:id="1298533097">
              <w:marLeft w:val="0"/>
              <w:marRight w:val="0"/>
              <w:marTop w:val="0"/>
              <w:marBottom w:val="0"/>
              <w:divBdr>
                <w:top w:val="none" w:sz="0" w:space="0" w:color="auto"/>
                <w:left w:val="none" w:sz="0" w:space="0" w:color="auto"/>
                <w:bottom w:val="none" w:sz="0" w:space="0" w:color="auto"/>
                <w:right w:val="none" w:sz="0" w:space="0" w:color="auto"/>
              </w:divBdr>
            </w:div>
            <w:div w:id="431559495">
              <w:marLeft w:val="0"/>
              <w:marRight w:val="0"/>
              <w:marTop w:val="0"/>
              <w:marBottom w:val="0"/>
              <w:divBdr>
                <w:top w:val="none" w:sz="0" w:space="0" w:color="auto"/>
                <w:left w:val="none" w:sz="0" w:space="0" w:color="auto"/>
                <w:bottom w:val="none" w:sz="0" w:space="0" w:color="auto"/>
                <w:right w:val="none" w:sz="0" w:space="0" w:color="auto"/>
              </w:divBdr>
            </w:div>
            <w:div w:id="382407553">
              <w:marLeft w:val="0"/>
              <w:marRight w:val="0"/>
              <w:marTop w:val="0"/>
              <w:marBottom w:val="0"/>
              <w:divBdr>
                <w:top w:val="none" w:sz="0" w:space="0" w:color="auto"/>
                <w:left w:val="none" w:sz="0" w:space="0" w:color="auto"/>
                <w:bottom w:val="none" w:sz="0" w:space="0" w:color="auto"/>
                <w:right w:val="none" w:sz="0" w:space="0" w:color="auto"/>
              </w:divBdr>
            </w:div>
            <w:div w:id="1433159032">
              <w:marLeft w:val="0"/>
              <w:marRight w:val="0"/>
              <w:marTop w:val="0"/>
              <w:marBottom w:val="0"/>
              <w:divBdr>
                <w:top w:val="none" w:sz="0" w:space="0" w:color="auto"/>
                <w:left w:val="none" w:sz="0" w:space="0" w:color="auto"/>
                <w:bottom w:val="none" w:sz="0" w:space="0" w:color="auto"/>
                <w:right w:val="none" w:sz="0" w:space="0" w:color="auto"/>
              </w:divBdr>
            </w:div>
            <w:div w:id="835653908">
              <w:marLeft w:val="0"/>
              <w:marRight w:val="0"/>
              <w:marTop w:val="0"/>
              <w:marBottom w:val="0"/>
              <w:divBdr>
                <w:top w:val="none" w:sz="0" w:space="0" w:color="auto"/>
                <w:left w:val="none" w:sz="0" w:space="0" w:color="auto"/>
                <w:bottom w:val="none" w:sz="0" w:space="0" w:color="auto"/>
                <w:right w:val="none" w:sz="0" w:space="0" w:color="auto"/>
              </w:divBdr>
            </w:div>
            <w:div w:id="688799814">
              <w:marLeft w:val="0"/>
              <w:marRight w:val="0"/>
              <w:marTop w:val="0"/>
              <w:marBottom w:val="0"/>
              <w:divBdr>
                <w:top w:val="none" w:sz="0" w:space="0" w:color="auto"/>
                <w:left w:val="none" w:sz="0" w:space="0" w:color="auto"/>
                <w:bottom w:val="none" w:sz="0" w:space="0" w:color="auto"/>
                <w:right w:val="none" w:sz="0" w:space="0" w:color="auto"/>
              </w:divBdr>
            </w:div>
            <w:div w:id="1573080310">
              <w:marLeft w:val="0"/>
              <w:marRight w:val="0"/>
              <w:marTop w:val="0"/>
              <w:marBottom w:val="0"/>
              <w:divBdr>
                <w:top w:val="none" w:sz="0" w:space="0" w:color="auto"/>
                <w:left w:val="none" w:sz="0" w:space="0" w:color="auto"/>
                <w:bottom w:val="none" w:sz="0" w:space="0" w:color="auto"/>
                <w:right w:val="none" w:sz="0" w:space="0" w:color="auto"/>
              </w:divBdr>
            </w:div>
            <w:div w:id="120194034">
              <w:marLeft w:val="0"/>
              <w:marRight w:val="0"/>
              <w:marTop w:val="0"/>
              <w:marBottom w:val="0"/>
              <w:divBdr>
                <w:top w:val="none" w:sz="0" w:space="0" w:color="auto"/>
                <w:left w:val="none" w:sz="0" w:space="0" w:color="auto"/>
                <w:bottom w:val="none" w:sz="0" w:space="0" w:color="auto"/>
                <w:right w:val="none" w:sz="0" w:space="0" w:color="auto"/>
              </w:divBdr>
            </w:div>
            <w:div w:id="1706523514">
              <w:marLeft w:val="0"/>
              <w:marRight w:val="0"/>
              <w:marTop w:val="0"/>
              <w:marBottom w:val="0"/>
              <w:divBdr>
                <w:top w:val="none" w:sz="0" w:space="0" w:color="auto"/>
                <w:left w:val="none" w:sz="0" w:space="0" w:color="auto"/>
                <w:bottom w:val="none" w:sz="0" w:space="0" w:color="auto"/>
                <w:right w:val="none" w:sz="0" w:space="0" w:color="auto"/>
              </w:divBdr>
            </w:div>
            <w:div w:id="3027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820">
      <w:bodyDiv w:val="1"/>
      <w:marLeft w:val="0"/>
      <w:marRight w:val="0"/>
      <w:marTop w:val="0"/>
      <w:marBottom w:val="0"/>
      <w:divBdr>
        <w:top w:val="none" w:sz="0" w:space="0" w:color="auto"/>
        <w:left w:val="none" w:sz="0" w:space="0" w:color="auto"/>
        <w:bottom w:val="none" w:sz="0" w:space="0" w:color="auto"/>
        <w:right w:val="none" w:sz="0" w:space="0" w:color="auto"/>
      </w:divBdr>
      <w:divsChild>
        <w:div w:id="1721590674">
          <w:marLeft w:val="0"/>
          <w:marRight w:val="0"/>
          <w:marTop w:val="0"/>
          <w:marBottom w:val="0"/>
          <w:divBdr>
            <w:top w:val="none" w:sz="0" w:space="0" w:color="auto"/>
            <w:left w:val="none" w:sz="0" w:space="0" w:color="auto"/>
            <w:bottom w:val="none" w:sz="0" w:space="0" w:color="auto"/>
            <w:right w:val="none" w:sz="0" w:space="0" w:color="auto"/>
          </w:divBdr>
          <w:divsChild>
            <w:div w:id="949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Seminar\Seminararbeit\VorlageS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CA84C-E01C-4DDE-ABD9-102BD624F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VorlageSe.dotx</Template>
  <TotalTime>0</TotalTime>
  <Pages>7</Pages>
  <Words>734</Words>
  <Characters>4625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Vu Son Hai</dc:creator>
  <cp:lastModifiedBy>Hai Vu</cp:lastModifiedBy>
  <cp:revision>122</cp:revision>
  <cp:lastPrinted>2021-07-30T07:40:00Z</cp:lastPrinted>
  <dcterms:created xsi:type="dcterms:W3CDTF">2021-04-24T19:44:00Z</dcterms:created>
  <dcterms:modified xsi:type="dcterms:W3CDTF">2023-02-24T16:03:00Z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D:\Users\Hai\Documents\Citavi 6\Projects\FunktionsweiseBitcoins\FunktionsweiseBitcoins.ctv6</vt:lpwstr>
  </property>
  <property fmtid="{D5CDD505-2E9C-101B-9397-08002B2CF9AE}" pid="3" name="CitaviDocumentProperty_7">
    <vt:lpwstr>FunktionsweiseBitcoins</vt:lpwstr>
  </property>
  <property fmtid="{D5CDD505-2E9C-101B-9397-08002B2CF9AE}" pid="4" name="CitaviDocumentProperty_0">
    <vt:lpwstr>f3e941df-066f-49e4-b401-a535278ab6fd</vt:lpwstr>
  </property>
  <property fmtid="{D5CDD505-2E9C-101B-9397-08002B2CF9AE}" pid="5" name="CitaviDocumentProperty_1">
    <vt:lpwstr>6.3.0.0</vt:lpwstr>
  </property>
  <property fmtid="{D5CDD505-2E9C-101B-9397-08002B2CF9AE}" pid="6" name="CitaviDocumentProperty_6">
    <vt:lpwstr>True</vt:lpwstr>
  </property>
</Properties>
</file>